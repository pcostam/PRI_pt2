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F766" w14:textId="77777777" w:rsidR="0007392C" w:rsidRPr="00586A35" w:rsidRDefault="003C3338" w:rsidP="007A502C">
      <w:pPr>
        <w:pStyle w:val="Titledocument"/>
        <w:rPr>
          <w14:ligatures w14:val="standard"/>
        </w:rPr>
      </w:pPr>
      <w:r w:rsidRPr="00586A35">
        <w:rPr>
          <w:bCs/>
          <w14:ligatures w14:val="standard"/>
        </w:rPr>
        <w:t>I</w:t>
      </w:r>
      <w:r w:rsidR="005D4DD2">
        <w:rPr>
          <w:bCs/>
          <w14:ligatures w14:val="standard"/>
        </w:rPr>
        <w:t xml:space="preserve">nformation Processing and Retrieval Project Report – Part </w:t>
      </w:r>
      <w:r w:rsidR="0071476C">
        <w:rPr>
          <w:bCs/>
          <w14:ligatures w14:val="standard"/>
        </w:rPr>
        <w:t>2</w:t>
      </w:r>
      <w:r w:rsidR="005D4DD2">
        <w:rPr>
          <w:bCs/>
          <w14:ligatures w14:val="standard"/>
        </w:rPr>
        <w:t xml:space="preserve"> </w:t>
      </w:r>
    </w:p>
    <w:p w14:paraId="379AC2B2" w14:textId="77777777" w:rsidR="0007392C" w:rsidRPr="005D4DD2" w:rsidRDefault="005D4DD2" w:rsidP="007A502C">
      <w:pPr>
        <w:pStyle w:val="Subttulo"/>
        <w:rPr>
          <w:lang w:val="pt-PT"/>
          <w14:ligatures w14:val="standard"/>
        </w:rPr>
      </w:pPr>
      <w:r w:rsidRPr="005D4DD2">
        <w:rPr>
          <w:bCs/>
          <w:lang w:val="pt-PT"/>
          <w14:ligatures w14:val="standard"/>
        </w:rPr>
        <w:t>Instituto Superior Técnico – Universidade d</w:t>
      </w:r>
      <w:r>
        <w:rPr>
          <w:bCs/>
          <w:lang w:val="pt-PT"/>
          <w14:ligatures w14:val="standard"/>
        </w:rPr>
        <w:t xml:space="preserve">e Lisboa </w:t>
      </w:r>
    </w:p>
    <w:p w14:paraId="472BFACF" w14:textId="77777777" w:rsidR="00586A35" w:rsidRPr="005D4DD2" w:rsidRDefault="00586A35" w:rsidP="00F3231F">
      <w:pPr>
        <w:pStyle w:val="Authors"/>
        <w:rPr>
          <w:rStyle w:val="FirstName"/>
          <w:lang w:val="pt-PT"/>
          <w14:ligatures w14:val="standard"/>
        </w:rPr>
        <w:sectPr w:rsidR="00586A35" w:rsidRPr="005D4DD2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D41B05C" w14:textId="77777777" w:rsidR="00586A35" w:rsidRPr="005D4DD2" w:rsidRDefault="005D4DD2" w:rsidP="00586A35">
      <w:pPr>
        <w:pStyle w:val="Authors"/>
        <w:jc w:val="center"/>
        <w:rPr>
          <w:lang w:val="pt-PT"/>
          <w14:ligatures w14:val="standard"/>
        </w:rPr>
      </w:pPr>
      <w:r w:rsidRPr="005D4DD2">
        <w:rPr>
          <w:rStyle w:val="FirstName"/>
          <w:lang w:val="pt-PT"/>
          <w14:ligatures w14:val="standard"/>
        </w:rPr>
        <w:t>Margarida Costa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83425</w:t>
      </w:r>
    </w:p>
    <w:p w14:paraId="5C17BF78" w14:textId="77777777" w:rsidR="005D4DD2" w:rsidRDefault="005D4DD2" w:rsidP="005D4DD2">
      <w:pPr>
        <w:pStyle w:val="Authors"/>
        <w:jc w:val="center"/>
        <w:rPr>
          <w:rStyle w:val="FirstName"/>
          <w:lang w:val="pt-PT"/>
          <w14:ligatures w14:val="standard"/>
        </w:rPr>
      </w:pPr>
      <w:r w:rsidRPr="005D4DD2">
        <w:rPr>
          <w:rStyle w:val="FirstName"/>
          <w:lang w:val="pt-PT"/>
          <w14:ligatures w14:val="standard"/>
        </w:rPr>
        <w:t>Marta Aparício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83525</w:t>
      </w:r>
    </w:p>
    <w:p w14:paraId="161936CA" w14:textId="77777777" w:rsidR="00586A35" w:rsidRPr="005D4DD2" w:rsidRDefault="005D4DD2" w:rsidP="005D4DD2">
      <w:pPr>
        <w:pStyle w:val="Authors"/>
        <w:jc w:val="center"/>
        <w:rPr>
          <w:lang w:val="pt-PT"/>
          <w14:ligatures w14:val="standard"/>
        </w:rPr>
        <w:sectPr w:rsidR="00586A35" w:rsidRPr="005D4DD2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 w:rsidRPr="005D4DD2">
        <w:rPr>
          <w:rStyle w:val="FirstName"/>
          <w:lang w:val="pt-PT"/>
          <w14:ligatures w14:val="standard"/>
        </w:rPr>
        <w:t>Paulo Alves</w:t>
      </w:r>
      <w:r w:rsidR="00586A35" w:rsidRPr="005D4DD2">
        <w:rPr>
          <w:lang w:val="pt-PT"/>
          <w14:ligatures w14:val="standard"/>
        </w:rPr>
        <w:br/>
      </w:r>
      <w:r w:rsidR="00586A35" w:rsidRPr="005D4DD2">
        <w:rPr>
          <w:rStyle w:val="OrgDiv"/>
          <w:color w:val="auto"/>
          <w:sz w:val="20"/>
          <w:lang w:val="pt-PT"/>
          <w14:ligatures w14:val="standard"/>
        </w:rPr>
        <w:t xml:space="preserve"> </w:t>
      </w:r>
      <w:r w:rsidRPr="005D4DD2">
        <w:rPr>
          <w:rStyle w:val="OrgDiv"/>
          <w:color w:val="auto"/>
          <w:sz w:val="20"/>
          <w:lang w:val="pt-PT"/>
          <w14:ligatures w14:val="standard"/>
        </w:rPr>
        <w:t>83538</w:t>
      </w:r>
      <w:r w:rsidR="00586A35" w:rsidRPr="005D4DD2">
        <w:rPr>
          <w:rStyle w:val="OrgName"/>
          <w:color w:val="auto"/>
          <w:sz w:val="20"/>
          <w:lang w:val="pt-PT"/>
          <w14:ligatures w14:val="standard"/>
        </w:rPr>
        <w:br/>
      </w:r>
    </w:p>
    <w:p w14:paraId="60578ED7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A0FB56F" w14:textId="77777777" w:rsidR="0007392C" w:rsidRPr="00586A35" w:rsidRDefault="007A502C" w:rsidP="00C910AE">
      <w:pPr>
        <w:pStyle w:val="AbsHead"/>
        <w:spacing w:before="0" w:after="0"/>
        <w:jc w:val="both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67B0294E" w14:textId="77777777" w:rsidR="008A7372" w:rsidRPr="00586A35" w:rsidRDefault="008A7372" w:rsidP="00C910AE">
      <w:pPr>
        <w:pStyle w:val="Head1"/>
        <w:spacing w:after="0"/>
      </w:pPr>
      <w:r>
        <w:t xml:space="preserve">Introduction </w:t>
      </w:r>
    </w:p>
    <w:p w14:paraId="6C2D8833" w14:textId="77777777" w:rsidR="00706EAF" w:rsidRDefault="00706EAF" w:rsidP="00A25E43">
      <w:pPr>
        <w:pStyle w:val="Head1"/>
      </w:pPr>
      <w:r w:rsidRPr="00586A35">
        <w:rPr>
          <w:rStyle w:val="Label"/>
          <w14:ligatures w14:val="standard"/>
        </w:rPr>
        <w:t>1</w:t>
      </w:r>
      <w:r w:rsidRPr="00586A35">
        <w:t> </w:t>
      </w:r>
      <w:r w:rsidR="0071476C">
        <w:t>An approach based on graph ranking</w:t>
      </w:r>
      <w:r>
        <w:t xml:space="preserve"> </w:t>
      </w:r>
    </w:p>
    <w:p w14:paraId="29CEF7D4" w14:textId="77777777" w:rsidR="00CD5172" w:rsidRDefault="00CD5172" w:rsidP="00322648">
      <w:pPr>
        <w:pStyle w:val="Head2"/>
      </w:pPr>
      <w:r w:rsidRPr="00586A35">
        <w:rPr>
          <w:rStyle w:val="Label"/>
        </w:rPr>
        <w:t>1.1</w:t>
      </w:r>
      <w:r w:rsidRPr="00586A35">
        <w:t> </w:t>
      </w:r>
      <w:r>
        <w:t>Implementation</w:t>
      </w:r>
    </w:p>
    <w:p w14:paraId="040637B1" w14:textId="77777777" w:rsidR="006D1865" w:rsidRPr="006D1865" w:rsidRDefault="008A3DB0" w:rsidP="00322648">
      <w:pPr>
        <w:pStyle w:val="Head2"/>
      </w:pPr>
      <w:r w:rsidRPr="00586A35">
        <w:rPr>
          <w:rStyle w:val="Label"/>
        </w:rPr>
        <w:t>1.</w:t>
      </w:r>
      <w:r>
        <w:rPr>
          <w:rStyle w:val="Label"/>
        </w:rPr>
        <w:t>2</w:t>
      </w:r>
      <w:r w:rsidRPr="00586A35">
        <w:t> </w:t>
      </w:r>
      <w:r>
        <w:t>Results</w:t>
      </w:r>
    </w:p>
    <w:p w14:paraId="7D933333" w14:textId="77777777" w:rsidR="009C7956" w:rsidRDefault="009C7956" w:rsidP="005C60B0">
      <w:pPr>
        <w:pStyle w:val="Head1"/>
      </w:pPr>
      <w:r>
        <w:rPr>
          <w:rStyle w:val="Label"/>
          <w14:ligatures w14:val="standard"/>
        </w:rPr>
        <w:t>2</w:t>
      </w:r>
      <w:r w:rsidRPr="00586A35">
        <w:t> </w:t>
      </w:r>
      <w:r w:rsidR="0071476C">
        <w:t>Improving the graph-ranking method</w:t>
      </w:r>
      <w:r>
        <w:t xml:space="preserve"> </w:t>
      </w:r>
    </w:p>
    <w:p w14:paraId="13202AAF" w14:textId="77777777" w:rsidR="009C7956" w:rsidRPr="009C7956" w:rsidRDefault="006B1C7F" w:rsidP="00322648">
      <w:pPr>
        <w:pStyle w:val="Head2"/>
      </w:pPr>
      <w:r>
        <w:rPr>
          <w:rStyle w:val="Label"/>
        </w:rPr>
        <w:t>2</w:t>
      </w:r>
      <w:r w:rsidR="009C7956" w:rsidRPr="00586A35">
        <w:rPr>
          <w:rStyle w:val="Label"/>
        </w:rPr>
        <w:t>.1</w:t>
      </w:r>
      <w:r w:rsidR="009C7956" w:rsidRPr="00586A35">
        <w:t> </w:t>
      </w:r>
      <w:r w:rsidR="009C7956">
        <w:t>Implementation</w:t>
      </w:r>
      <w:r w:rsidR="00C74E45">
        <w:t xml:space="preserve"> </w:t>
      </w:r>
    </w:p>
    <w:p w14:paraId="5412387D" w14:textId="77777777" w:rsidR="009C7956" w:rsidRDefault="00DC4829" w:rsidP="00322648">
      <w:pPr>
        <w:pStyle w:val="Head2"/>
      </w:pPr>
      <w:r>
        <w:rPr>
          <w:rStyle w:val="Label"/>
        </w:rPr>
        <w:t>2</w:t>
      </w:r>
      <w:r w:rsidR="009C7956" w:rsidRPr="00586A35">
        <w:rPr>
          <w:rStyle w:val="Label"/>
        </w:rPr>
        <w:t>.</w:t>
      </w:r>
      <w:r w:rsidR="009C7956">
        <w:rPr>
          <w:rStyle w:val="Label"/>
        </w:rPr>
        <w:t>2</w:t>
      </w:r>
      <w:r w:rsidR="009C7956" w:rsidRPr="00586A35">
        <w:t> </w:t>
      </w:r>
      <w:r w:rsidR="009C7956">
        <w:t>Results</w:t>
      </w:r>
    </w:p>
    <w:p w14:paraId="5A0E0719" w14:textId="77777777" w:rsidR="00CD3723" w:rsidRDefault="00CD3723" w:rsidP="00C910AE">
      <w:pPr>
        <w:pStyle w:val="Head1"/>
        <w:spacing w:after="0"/>
      </w:pPr>
      <w:r>
        <w:t>3</w:t>
      </w:r>
      <w:r w:rsidRPr="00586A35">
        <w:t> </w:t>
      </w:r>
      <w:r w:rsidR="0071476C">
        <w:t>An unsupervised rank aggregation approach</w:t>
      </w:r>
    </w:p>
    <w:p w14:paraId="6733354D" w14:textId="2D2E269E" w:rsidR="00DC4829" w:rsidRDefault="00DC4829" w:rsidP="00322648">
      <w:pPr>
        <w:pStyle w:val="Head2"/>
      </w:pPr>
      <w:r>
        <w:rPr>
          <w:rStyle w:val="Label"/>
        </w:rPr>
        <w:t>3</w:t>
      </w:r>
      <w:r w:rsidRPr="00586A35">
        <w:rPr>
          <w:rStyle w:val="Label"/>
        </w:rPr>
        <w:t>.1</w:t>
      </w:r>
      <w:r w:rsidRPr="00586A35">
        <w:t> </w:t>
      </w:r>
      <w:r>
        <w:t>Implementation</w:t>
      </w:r>
    </w:p>
    <w:p w14:paraId="33BF2406" w14:textId="468C8D72" w:rsidR="00474530" w:rsidRPr="00EA28B8" w:rsidRDefault="00474530" w:rsidP="00322648">
      <w:pPr>
        <w:pStyle w:val="Para"/>
      </w:pPr>
      <w:r>
        <w:t xml:space="preserve">Combination methods tested were </w:t>
      </w:r>
      <w:r w:rsidRPr="00474530">
        <w:t>Reciprocal Rank Fusion (RRF)</w:t>
      </w:r>
      <w:r>
        <w:t xml:space="preserve">, CombSum and CombMNZ. </w:t>
      </w:r>
      <w:r w:rsidRPr="00474530">
        <w:t>The features</w:t>
      </w:r>
      <w:r>
        <w:t xml:space="preserve"> (ranking scores)</w:t>
      </w:r>
      <w:r w:rsidRPr="00474530">
        <w:t xml:space="preserve"> considered</w:t>
      </w:r>
      <w:r>
        <w:t xml:space="preserve"> </w:t>
      </w:r>
      <w:proofErr w:type="gramStart"/>
      <w:r>
        <w:t>were:</w:t>
      </w:r>
      <w:proofErr w:type="gramEnd"/>
      <w:r>
        <w:t xml:space="preserve"> t</w:t>
      </w:r>
      <w:r w:rsidRPr="00474530">
        <w:t>erm frequency</w:t>
      </w:r>
      <w:r>
        <w:t xml:space="preserve"> (TF)</w:t>
      </w:r>
      <w:r w:rsidRPr="00474530">
        <w:t>, inverse document frequency</w:t>
      </w:r>
      <w:r>
        <w:t xml:space="preserve"> (IDF)</w:t>
      </w:r>
      <w:r w:rsidRPr="00474530">
        <w:t>, TF-IDF</w:t>
      </w:r>
      <w:r>
        <w:t xml:space="preserve"> and</w:t>
      </w:r>
      <w:r w:rsidRPr="00474530">
        <w:t xml:space="preserve"> BM25 </w:t>
      </w:r>
      <w:r w:rsidR="00EA28B8">
        <w:t xml:space="preserve">and graph centrality </w:t>
      </w:r>
      <w:r w:rsidRPr="00474530">
        <w:t>scores for the candidate</w:t>
      </w:r>
      <w:r>
        <w:t>.</w:t>
      </w:r>
      <w:r w:rsidR="00EA28B8">
        <w:t xml:space="preserve"> Graph centrality scores were computed through the library network.</w:t>
      </w:r>
    </w:p>
    <w:p w14:paraId="3290C867" w14:textId="6CC08D42" w:rsidR="00364AB9" w:rsidRPr="00322648" w:rsidRDefault="00364AB9" w:rsidP="00322648">
      <w:pPr>
        <w:pStyle w:val="Head2"/>
      </w:pPr>
      <w:r w:rsidRPr="00322648">
        <w:rPr>
          <w:rStyle w:val="Label"/>
          <w:b w:val="0"/>
          <w:bCs/>
        </w:rPr>
        <w:t>3.2</w:t>
      </w:r>
      <w:r w:rsidRPr="00322648">
        <w:t> </w:t>
      </w:r>
      <w:r w:rsidRPr="00322648">
        <w:t>Results</w:t>
      </w:r>
    </w:p>
    <w:p w14:paraId="31F80235" w14:textId="57465CA2" w:rsidR="00654B6A" w:rsidRDefault="00654B6A" w:rsidP="00322648">
      <w:pPr>
        <w:pStyle w:val="Para"/>
      </w:pPr>
      <w:r>
        <w:t xml:space="preserve">There </w:t>
      </w:r>
      <w:proofErr w:type="gramStart"/>
      <w:r>
        <w:t>is</w:t>
      </w:r>
      <w:proofErr w:type="gramEnd"/>
      <w:r>
        <w:t xml:space="preserve"> no </w:t>
      </w:r>
      <w:r w:rsidR="003F1035">
        <w:t>better results</w:t>
      </w:r>
      <w:r w:rsidR="006E1CDF">
        <w:t xml:space="preserve"> setting thershlold in ignoring terms.</w:t>
      </w:r>
      <w:r w:rsidR="00B5489D">
        <w:t xml:space="preserve"> No thresholds for CombMNZ.</w:t>
      </w:r>
      <w:r w:rsidR="00772641">
        <w:t xml:space="preserve"> Centrality with co-occurrences.</w:t>
      </w:r>
    </w:p>
    <w:p w14:paraId="10BD2B55" w14:textId="26F57A6F" w:rsidR="00474530" w:rsidRPr="00474530" w:rsidRDefault="00474530" w:rsidP="003E0199">
      <w:pPr>
        <w:pStyle w:val="Legend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E0199">
        <w:rPr>
          <w:noProof/>
        </w:rPr>
        <w:t>1</w:t>
      </w:r>
      <w:r>
        <w:fldChar w:fldCharType="end"/>
      </w:r>
      <w:r>
        <w:t xml:space="preserve"> </w:t>
      </w:r>
      <w:r w:rsidR="003E0199">
        <w:t>Mean Average Precison</w:t>
      </w:r>
    </w:p>
    <w:tbl>
      <w:tblPr>
        <w:tblStyle w:val="TabelacomGrelha"/>
        <w:tblW w:w="5082" w:type="dxa"/>
        <w:tblLook w:val="04A0" w:firstRow="1" w:lastRow="0" w:firstColumn="1" w:lastColumn="0" w:noHBand="0" w:noVBand="1"/>
      </w:tblPr>
      <w:tblGrid>
        <w:gridCol w:w="1259"/>
        <w:gridCol w:w="1235"/>
        <w:gridCol w:w="1267"/>
        <w:gridCol w:w="1321"/>
      </w:tblGrid>
      <w:tr w:rsidR="00480A08" w14:paraId="4498A114" w14:textId="77777777" w:rsidTr="00C576A3">
        <w:trPr>
          <w:trHeight w:val="197"/>
        </w:trPr>
        <w:tc>
          <w:tcPr>
            <w:tcW w:w="1259" w:type="dxa"/>
          </w:tcPr>
          <w:p w14:paraId="6C86DD9D" w14:textId="27FB4B34" w:rsidR="00474530" w:rsidRPr="00322648" w:rsidRDefault="00AE44B0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F</w:t>
            </w:r>
            <w:r w:rsidR="003E0199" w:rsidRPr="00322648">
              <w:rPr>
                <w:b/>
                <w:bCs/>
              </w:rPr>
              <w:t>eatures</w:t>
            </w:r>
          </w:p>
        </w:tc>
        <w:tc>
          <w:tcPr>
            <w:tcW w:w="1235" w:type="dxa"/>
          </w:tcPr>
          <w:p w14:paraId="0CF0C54D" w14:textId="629DE852" w:rsidR="00474530" w:rsidRPr="00322648" w:rsidRDefault="00474530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RRF</w:t>
            </w:r>
          </w:p>
        </w:tc>
        <w:tc>
          <w:tcPr>
            <w:tcW w:w="1267" w:type="dxa"/>
          </w:tcPr>
          <w:p w14:paraId="0BCDD8CB" w14:textId="0B3A2DA9" w:rsidR="00474530" w:rsidRPr="00322648" w:rsidRDefault="00474530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CombSum</w:t>
            </w:r>
          </w:p>
        </w:tc>
        <w:tc>
          <w:tcPr>
            <w:tcW w:w="1321" w:type="dxa"/>
          </w:tcPr>
          <w:p w14:paraId="73029199" w14:textId="4BAC5463" w:rsidR="00474530" w:rsidRPr="00322648" w:rsidRDefault="00474530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CombMNZ</w:t>
            </w:r>
          </w:p>
        </w:tc>
      </w:tr>
      <w:tr w:rsidR="00480A08" w14:paraId="761E8877" w14:textId="77777777" w:rsidTr="00C576A3">
        <w:trPr>
          <w:trHeight w:val="197"/>
        </w:trPr>
        <w:tc>
          <w:tcPr>
            <w:tcW w:w="1259" w:type="dxa"/>
          </w:tcPr>
          <w:p w14:paraId="2E6857E8" w14:textId="5DA43559" w:rsidR="00474530" w:rsidRPr="00C576A3" w:rsidRDefault="003E0199" w:rsidP="00322648">
            <w:pPr>
              <w:pStyle w:val="Para"/>
            </w:pPr>
            <w:r w:rsidRPr="00C576A3">
              <w:t>tf</w:t>
            </w:r>
          </w:p>
        </w:tc>
        <w:tc>
          <w:tcPr>
            <w:tcW w:w="1235" w:type="dxa"/>
          </w:tcPr>
          <w:p w14:paraId="74011860" w14:textId="4CE6C185" w:rsidR="00474530" w:rsidRDefault="00030F24" w:rsidP="00322648">
            <w:pPr>
              <w:pStyle w:val="Para"/>
            </w:pPr>
            <w:r w:rsidRPr="00030F24">
              <w:t>0.0335</w:t>
            </w:r>
            <w:r>
              <w:t>6</w:t>
            </w:r>
          </w:p>
        </w:tc>
        <w:tc>
          <w:tcPr>
            <w:tcW w:w="1267" w:type="dxa"/>
          </w:tcPr>
          <w:p w14:paraId="69110472" w14:textId="5021AB21" w:rsidR="00474530" w:rsidRDefault="00030F24" w:rsidP="00322648">
            <w:pPr>
              <w:pStyle w:val="Para"/>
            </w:pPr>
            <w:r w:rsidRPr="00030F24">
              <w:t>0.02953</w:t>
            </w:r>
          </w:p>
        </w:tc>
        <w:tc>
          <w:tcPr>
            <w:tcW w:w="1321" w:type="dxa"/>
          </w:tcPr>
          <w:p w14:paraId="4CE48711" w14:textId="778ADD81" w:rsidR="00474530" w:rsidRDefault="00030F24" w:rsidP="00322648">
            <w:pPr>
              <w:pStyle w:val="Para"/>
            </w:pPr>
            <w:r w:rsidRPr="00030F24">
              <w:t>0.02953</w:t>
            </w:r>
          </w:p>
        </w:tc>
      </w:tr>
      <w:tr w:rsidR="00480A08" w14:paraId="6F95A3A0" w14:textId="77777777" w:rsidTr="00C576A3">
        <w:trPr>
          <w:trHeight w:val="188"/>
        </w:trPr>
        <w:tc>
          <w:tcPr>
            <w:tcW w:w="1259" w:type="dxa"/>
          </w:tcPr>
          <w:p w14:paraId="0C662FA6" w14:textId="48CE5988" w:rsidR="00474530" w:rsidRPr="00C576A3" w:rsidRDefault="003E0199" w:rsidP="00322648">
            <w:pPr>
              <w:pStyle w:val="Para"/>
            </w:pPr>
            <w:r w:rsidRPr="00C576A3">
              <w:t>idf</w:t>
            </w:r>
          </w:p>
        </w:tc>
        <w:tc>
          <w:tcPr>
            <w:tcW w:w="1235" w:type="dxa"/>
          </w:tcPr>
          <w:p w14:paraId="473EB4DE" w14:textId="787E9C6F" w:rsidR="00474530" w:rsidRDefault="00030F24" w:rsidP="00322648">
            <w:pPr>
              <w:pStyle w:val="Para"/>
            </w:pPr>
            <w:r w:rsidRPr="00030F24">
              <w:t>0.0167</w:t>
            </w:r>
            <w:r>
              <w:t>8</w:t>
            </w:r>
          </w:p>
        </w:tc>
        <w:tc>
          <w:tcPr>
            <w:tcW w:w="1267" w:type="dxa"/>
          </w:tcPr>
          <w:p w14:paraId="4BAD8004" w14:textId="29690729" w:rsidR="00474530" w:rsidRDefault="00030F24" w:rsidP="00322648">
            <w:pPr>
              <w:pStyle w:val="Para"/>
            </w:pPr>
            <w:r w:rsidRPr="00030F24">
              <w:t>0.03740</w:t>
            </w:r>
          </w:p>
        </w:tc>
        <w:tc>
          <w:tcPr>
            <w:tcW w:w="1321" w:type="dxa"/>
          </w:tcPr>
          <w:p w14:paraId="5A14EB59" w14:textId="65D8E633" w:rsidR="00474530" w:rsidRDefault="00030F24" w:rsidP="00322648">
            <w:pPr>
              <w:pStyle w:val="Para"/>
            </w:pPr>
            <w:r w:rsidRPr="00030F24">
              <w:t>0.03740</w:t>
            </w:r>
          </w:p>
        </w:tc>
      </w:tr>
      <w:tr w:rsidR="00480A08" w14:paraId="34377A7A" w14:textId="77777777" w:rsidTr="00C576A3">
        <w:trPr>
          <w:trHeight w:val="197"/>
        </w:trPr>
        <w:tc>
          <w:tcPr>
            <w:tcW w:w="1259" w:type="dxa"/>
          </w:tcPr>
          <w:p w14:paraId="5AB31959" w14:textId="76AD38E0" w:rsidR="00474530" w:rsidRPr="00C576A3" w:rsidRDefault="003E0199" w:rsidP="00322648">
            <w:pPr>
              <w:pStyle w:val="Para"/>
            </w:pPr>
            <w:r w:rsidRPr="00C576A3">
              <w:t>tfidf</w:t>
            </w:r>
          </w:p>
        </w:tc>
        <w:tc>
          <w:tcPr>
            <w:tcW w:w="1235" w:type="dxa"/>
          </w:tcPr>
          <w:p w14:paraId="23E05EA6" w14:textId="02DB4F2D" w:rsidR="00474530" w:rsidRDefault="00030F24" w:rsidP="00322648">
            <w:pPr>
              <w:pStyle w:val="Para"/>
            </w:pPr>
            <w:r w:rsidRPr="00030F24">
              <w:t>0.027</w:t>
            </w:r>
            <w:r>
              <w:t>40</w:t>
            </w:r>
          </w:p>
        </w:tc>
        <w:tc>
          <w:tcPr>
            <w:tcW w:w="1267" w:type="dxa"/>
          </w:tcPr>
          <w:p w14:paraId="719BCEAF" w14:textId="79D61793" w:rsidR="00474530" w:rsidRDefault="00030F24" w:rsidP="00322648">
            <w:pPr>
              <w:pStyle w:val="Para"/>
            </w:pPr>
            <w:r w:rsidRPr="00030F24">
              <w:t>0.02526</w:t>
            </w:r>
          </w:p>
        </w:tc>
        <w:tc>
          <w:tcPr>
            <w:tcW w:w="1321" w:type="dxa"/>
          </w:tcPr>
          <w:p w14:paraId="0154FB40" w14:textId="1A446CB0" w:rsidR="00474530" w:rsidRDefault="00030F24" w:rsidP="00322648">
            <w:pPr>
              <w:pStyle w:val="Para"/>
            </w:pPr>
            <w:r w:rsidRPr="00030F24">
              <w:t>0.02526</w:t>
            </w:r>
          </w:p>
        </w:tc>
      </w:tr>
      <w:tr w:rsidR="00480A08" w14:paraId="2DEC2756" w14:textId="77777777" w:rsidTr="00C576A3">
        <w:trPr>
          <w:trHeight w:val="197"/>
        </w:trPr>
        <w:tc>
          <w:tcPr>
            <w:tcW w:w="1259" w:type="dxa"/>
          </w:tcPr>
          <w:p w14:paraId="4F6264F3" w14:textId="19CBD839" w:rsidR="00474530" w:rsidRPr="00C576A3" w:rsidRDefault="003E0199" w:rsidP="00322648">
            <w:pPr>
              <w:pStyle w:val="Para"/>
            </w:pPr>
            <w:r w:rsidRPr="00C576A3">
              <w:t>bm25</w:t>
            </w:r>
          </w:p>
        </w:tc>
        <w:tc>
          <w:tcPr>
            <w:tcW w:w="1235" w:type="dxa"/>
          </w:tcPr>
          <w:p w14:paraId="0CC7A053" w14:textId="25E8D2C4" w:rsidR="00474530" w:rsidRDefault="00474530" w:rsidP="00322648">
            <w:pPr>
              <w:pStyle w:val="Para"/>
            </w:pPr>
            <w:r w:rsidRPr="00474530">
              <w:t>0.0335</w:t>
            </w:r>
            <w:r>
              <w:t>6</w:t>
            </w:r>
          </w:p>
        </w:tc>
        <w:tc>
          <w:tcPr>
            <w:tcW w:w="1267" w:type="dxa"/>
          </w:tcPr>
          <w:p w14:paraId="615E4A72" w14:textId="3FC85E8F" w:rsidR="00474530" w:rsidRDefault="00030F24" w:rsidP="00322648">
            <w:pPr>
              <w:pStyle w:val="Para"/>
            </w:pPr>
            <w:r w:rsidRPr="00030F24">
              <w:t>0.07480</w:t>
            </w:r>
          </w:p>
        </w:tc>
        <w:tc>
          <w:tcPr>
            <w:tcW w:w="1321" w:type="dxa"/>
          </w:tcPr>
          <w:p w14:paraId="795ADD63" w14:textId="42767513" w:rsidR="00474530" w:rsidRDefault="00030F24" w:rsidP="00322648">
            <w:pPr>
              <w:pStyle w:val="Para"/>
            </w:pPr>
            <w:r w:rsidRPr="00030F24">
              <w:t>0.07480</w:t>
            </w:r>
          </w:p>
        </w:tc>
      </w:tr>
      <w:tr w:rsidR="00480A08" w14:paraId="359CE09E" w14:textId="77777777" w:rsidTr="00C576A3">
        <w:trPr>
          <w:trHeight w:val="197"/>
        </w:trPr>
        <w:tc>
          <w:tcPr>
            <w:tcW w:w="1259" w:type="dxa"/>
          </w:tcPr>
          <w:p w14:paraId="57ADD832" w14:textId="4EB11BAA" w:rsidR="00474530" w:rsidRPr="00C576A3" w:rsidRDefault="003E0199" w:rsidP="00322648">
            <w:pPr>
              <w:pStyle w:val="Para"/>
            </w:pPr>
            <w:r w:rsidRPr="00C576A3">
              <w:t>bm25, tf</w:t>
            </w:r>
          </w:p>
        </w:tc>
        <w:tc>
          <w:tcPr>
            <w:tcW w:w="1235" w:type="dxa"/>
          </w:tcPr>
          <w:p w14:paraId="434BDAB8" w14:textId="1DAE48AC" w:rsidR="00474530" w:rsidRDefault="00EB6C8D" w:rsidP="00322648">
            <w:pPr>
              <w:pStyle w:val="Para"/>
            </w:pPr>
            <w:r w:rsidRPr="00EB6C8D">
              <w:t>0.02909</w:t>
            </w:r>
          </w:p>
        </w:tc>
        <w:tc>
          <w:tcPr>
            <w:tcW w:w="1267" w:type="dxa"/>
          </w:tcPr>
          <w:p w14:paraId="5012958A" w14:textId="5ADCD020" w:rsidR="00474530" w:rsidRDefault="00EB6C8D" w:rsidP="00322648">
            <w:pPr>
              <w:pStyle w:val="Para"/>
            </w:pPr>
            <w:r w:rsidRPr="00EB6C8D">
              <w:t>0.0222</w:t>
            </w:r>
            <w:r>
              <w:t>9</w:t>
            </w:r>
          </w:p>
        </w:tc>
        <w:tc>
          <w:tcPr>
            <w:tcW w:w="1321" w:type="dxa"/>
          </w:tcPr>
          <w:p w14:paraId="73FFC105" w14:textId="453231BB" w:rsidR="00474530" w:rsidRDefault="00FD3B6D" w:rsidP="00322648">
            <w:pPr>
              <w:pStyle w:val="Para"/>
            </w:pPr>
            <w:r w:rsidRPr="00FD3B6D">
              <w:t>0.02246</w:t>
            </w:r>
          </w:p>
        </w:tc>
      </w:tr>
      <w:tr w:rsidR="00480A08" w14:paraId="171C4A3C" w14:textId="77777777" w:rsidTr="00C576A3">
        <w:trPr>
          <w:trHeight w:val="584"/>
        </w:trPr>
        <w:tc>
          <w:tcPr>
            <w:tcW w:w="1259" w:type="dxa"/>
          </w:tcPr>
          <w:p w14:paraId="091755D0" w14:textId="77777777" w:rsidR="003E0199" w:rsidRPr="00C576A3" w:rsidRDefault="003E0199" w:rsidP="00322648">
            <w:pPr>
              <w:pStyle w:val="Para"/>
            </w:pPr>
            <w:r w:rsidRPr="00C576A3">
              <w:t>bm</w:t>
            </w:r>
            <w:proofErr w:type="gramStart"/>
            <w:r w:rsidRPr="00C576A3">
              <w:t>25,  idf</w:t>
            </w:r>
            <w:proofErr w:type="gramEnd"/>
            <w:r w:rsidRPr="00C576A3">
              <w:t>, tf, tfidf</w:t>
            </w:r>
          </w:p>
          <w:p w14:paraId="25364A04" w14:textId="0E2DAB75" w:rsidR="00EB6C8D" w:rsidRPr="00C576A3" w:rsidRDefault="00EB6C8D" w:rsidP="00322648">
            <w:pPr>
              <w:pStyle w:val="Para"/>
            </w:pPr>
          </w:p>
        </w:tc>
        <w:tc>
          <w:tcPr>
            <w:tcW w:w="1235" w:type="dxa"/>
          </w:tcPr>
          <w:p w14:paraId="2EC2421D" w14:textId="5EDAC37D" w:rsidR="00EB6C8D" w:rsidRPr="00EB6C8D" w:rsidRDefault="003573CF" w:rsidP="00322648">
            <w:pPr>
              <w:pStyle w:val="Para"/>
            </w:pPr>
            <w:r w:rsidRPr="003573CF">
              <w:t>0.01846</w:t>
            </w:r>
          </w:p>
        </w:tc>
        <w:tc>
          <w:tcPr>
            <w:tcW w:w="1267" w:type="dxa"/>
          </w:tcPr>
          <w:p w14:paraId="6D6F1106" w14:textId="1C879FE1" w:rsidR="00EB6C8D" w:rsidRPr="00EB6C8D" w:rsidRDefault="003573CF" w:rsidP="00322648">
            <w:pPr>
              <w:pStyle w:val="Para"/>
            </w:pPr>
            <w:r w:rsidRPr="003573CF">
              <w:t>0.01432</w:t>
            </w:r>
          </w:p>
        </w:tc>
        <w:tc>
          <w:tcPr>
            <w:tcW w:w="1321" w:type="dxa"/>
          </w:tcPr>
          <w:p w14:paraId="58ECFFC0" w14:textId="6358E2E2" w:rsidR="005D1D5E" w:rsidRPr="00EB6C8D" w:rsidRDefault="00FD3B6D" w:rsidP="00322648">
            <w:pPr>
              <w:pStyle w:val="Para"/>
            </w:pPr>
            <w:r w:rsidRPr="00FD3B6D">
              <w:t>0.0213</w:t>
            </w:r>
            <w:r>
              <w:t>9</w:t>
            </w:r>
          </w:p>
        </w:tc>
      </w:tr>
      <w:tr w:rsidR="00480A08" w14:paraId="65FB9B8C" w14:textId="77777777" w:rsidTr="00C576A3">
        <w:trPr>
          <w:trHeight w:val="386"/>
        </w:trPr>
        <w:tc>
          <w:tcPr>
            <w:tcW w:w="1259" w:type="dxa"/>
          </w:tcPr>
          <w:p w14:paraId="2F1F701F" w14:textId="088C10D6" w:rsidR="005D1D5E" w:rsidRPr="00C576A3" w:rsidRDefault="003E0199" w:rsidP="00322648">
            <w:pPr>
              <w:pStyle w:val="Para"/>
            </w:pPr>
            <w:r w:rsidRPr="00C576A3">
              <w:t>bm25, centrality</w:t>
            </w:r>
          </w:p>
        </w:tc>
        <w:tc>
          <w:tcPr>
            <w:tcW w:w="1235" w:type="dxa"/>
          </w:tcPr>
          <w:p w14:paraId="641D2AD4" w14:textId="5BD9285C" w:rsidR="005D1D5E" w:rsidRPr="003573CF" w:rsidRDefault="005D1D5E" w:rsidP="00322648">
            <w:pPr>
              <w:pStyle w:val="Para"/>
            </w:pPr>
            <w:r>
              <w:t>0.04120</w:t>
            </w:r>
          </w:p>
        </w:tc>
        <w:tc>
          <w:tcPr>
            <w:tcW w:w="1267" w:type="dxa"/>
          </w:tcPr>
          <w:p w14:paraId="4E00F17D" w14:textId="0F9DC0D4" w:rsidR="005D1D5E" w:rsidRPr="003573CF" w:rsidRDefault="005D1D5E" w:rsidP="00322648">
            <w:pPr>
              <w:pStyle w:val="Para"/>
            </w:pPr>
            <w:r>
              <w:t>0.02479</w:t>
            </w:r>
          </w:p>
        </w:tc>
        <w:tc>
          <w:tcPr>
            <w:tcW w:w="1321" w:type="dxa"/>
          </w:tcPr>
          <w:p w14:paraId="153D2686" w14:textId="1E419124" w:rsidR="005D1D5E" w:rsidRPr="003573CF" w:rsidRDefault="00480A08" w:rsidP="00322648">
            <w:pPr>
              <w:pStyle w:val="Para"/>
            </w:pPr>
            <w:r w:rsidRPr="00480A08">
              <w:t>0.02622</w:t>
            </w:r>
          </w:p>
        </w:tc>
      </w:tr>
      <w:tr w:rsidR="00480A08" w14:paraId="03E32FDC" w14:textId="77777777" w:rsidTr="00C576A3">
        <w:trPr>
          <w:trHeight w:val="197"/>
        </w:trPr>
        <w:tc>
          <w:tcPr>
            <w:tcW w:w="1259" w:type="dxa"/>
          </w:tcPr>
          <w:p w14:paraId="3949810D" w14:textId="7AE1DA8E" w:rsidR="005D1D5E" w:rsidRPr="00C576A3" w:rsidRDefault="003E0199" w:rsidP="00322648">
            <w:pPr>
              <w:pStyle w:val="Para"/>
            </w:pPr>
            <w:r w:rsidRPr="00C576A3">
              <w:t>idf, centrality</w:t>
            </w:r>
          </w:p>
        </w:tc>
        <w:tc>
          <w:tcPr>
            <w:tcW w:w="1235" w:type="dxa"/>
          </w:tcPr>
          <w:p w14:paraId="53E8A54A" w14:textId="164B4E76" w:rsidR="005D1D5E" w:rsidRDefault="005D1D5E" w:rsidP="00322648">
            <w:pPr>
              <w:pStyle w:val="Para"/>
            </w:pPr>
            <w:r>
              <w:t>0.03191</w:t>
            </w:r>
          </w:p>
        </w:tc>
        <w:tc>
          <w:tcPr>
            <w:tcW w:w="1267" w:type="dxa"/>
          </w:tcPr>
          <w:p w14:paraId="1F19F25C" w14:textId="0BB3E87C" w:rsidR="005D1D5E" w:rsidRDefault="005D1D5E" w:rsidP="00322648">
            <w:pPr>
              <w:pStyle w:val="Para"/>
            </w:pPr>
            <w:r>
              <w:t>0.01996</w:t>
            </w:r>
          </w:p>
        </w:tc>
        <w:tc>
          <w:tcPr>
            <w:tcW w:w="1321" w:type="dxa"/>
          </w:tcPr>
          <w:p w14:paraId="41736B2B" w14:textId="36779DE5" w:rsidR="005D1D5E" w:rsidRDefault="00480A08" w:rsidP="00322648">
            <w:pPr>
              <w:pStyle w:val="Para"/>
            </w:pPr>
            <w:r w:rsidRPr="00480A08">
              <w:t>0.0261</w:t>
            </w:r>
            <w:r>
              <w:t>5</w:t>
            </w:r>
          </w:p>
        </w:tc>
      </w:tr>
      <w:tr w:rsidR="00480A08" w14:paraId="136FC887" w14:textId="77777777" w:rsidTr="00C576A3">
        <w:trPr>
          <w:trHeight w:val="197"/>
        </w:trPr>
        <w:tc>
          <w:tcPr>
            <w:tcW w:w="1259" w:type="dxa"/>
          </w:tcPr>
          <w:p w14:paraId="0B5A9AA8" w14:textId="4227DCC4" w:rsidR="005D1D5E" w:rsidRPr="00C576A3" w:rsidRDefault="003E0199" w:rsidP="00322648">
            <w:pPr>
              <w:pStyle w:val="Para"/>
            </w:pPr>
            <w:r w:rsidRPr="00C576A3">
              <w:t>tf, centrality</w:t>
            </w:r>
          </w:p>
        </w:tc>
        <w:tc>
          <w:tcPr>
            <w:tcW w:w="1235" w:type="dxa"/>
          </w:tcPr>
          <w:p w14:paraId="2DEBCCBD" w14:textId="5CE97B22" w:rsidR="005D1D5E" w:rsidRDefault="005D1D5E" w:rsidP="00322648">
            <w:pPr>
              <w:pStyle w:val="Para"/>
            </w:pPr>
            <w:r>
              <w:t>0.03805</w:t>
            </w:r>
          </w:p>
        </w:tc>
        <w:tc>
          <w:tcPr>
            <w:tcW w:w="1267" w:type="dxa"/>
          </w:tcPr>
          <w:p w14:paraId="4A1A40DB" w14:textId="7EAD1723" w:rsidR="005D1D5E" w:rsidRDefault="005D1D5E" w:rsidP="00322648">
            <w:pPr>
              <w:pStyle w:val="Para"/>
            </w:pPr>
            <w:r>
              <w:t>0.01976</w:t>
            </w:r>
          </w:p>
        </w:tc>
        <w:tc>
          <w:tcPr>
            <w:tcW w:w="1321" w:type="dxa"/>
          </w:tcPr>
          <w:p w14:paraId="6C36F55C" w14:textId="53BA1052" w:rsidR="005D1D5E" w:rsidRDefault="00480A08" w:rsidP="00322648">
            <w:pPr>
              <w:pStyle w:val="Para"/>
            </w:pPr>
            <w:r w:rsidRPr="00480A08">
              <w:t>0.02506</w:t>
            </w:r>
          </w:p>
        </w:tc>
      </w:tr>
      <w:tr w:rsidR="00480A08" w14:paraId="41C8A35D" w14:textId="77777777" w:rsidTr="00C576A3">
        <w:trPr>
          <w:trHeight w:val="395"/>
        </w:trPr>
        <w:tc>
          <w:tcPr>
            <w:tcW w:w="1259" w:type="dxa"/>
          </w:tcPr>
          <w:p w14:paraId="0D206481" w14:textId="75E96520" w:rsidR="005D1D5E" w:rsidRPr="00C576A3" w:rsidRDefault="003E0199" w:rsidP="00322648">
            <w:pPr>
              <w:pStyle w:val="Para"/>
            </w:pPr>
            <w:r w:rsidRPr="00C576A3">
              <w:t>bm25, idf, centrality</w:t>
            </w:r>
          </w:p>
        </w:tc>
        <w:tc>
          <w:tcPr>
            <w:tcW w:w="1235" w:type="dxa"/>
          </w:tcPr>
          <w:p w14:paraId="2EBC68EE" w14:textId="278EB82B" w:rsidR="005D1D5E" w:rsidRDefault="005D1D5E" w:rsidP="00322648">
            <w:pPr>
              <w:pStyle w:val="Para"/>
            </w:pPr>
            <w:r>
              <w:t>0.03088</w:t>
            </w:r>
          </w:p>
        </w:tc>
        <w:tc>
          <w:tcPr>
            <w:tcW w:w="1267" w:type="dxa"/>
          </w:tcPr>
          <w:p w14:paraId="0D12318E" w14:textId="57048B7C" w:rsidR="005D1D5E" w:rsidRDefault="005D1D5E" w:rsidP="00322648">
            <w:pPr>
              <w:pStyle w:val="Para"/>
            </w:pPr>
            <w:r>
              <w:t>0.01800</w:t>
            </w:r>
          </w:p>
        </w:tc>
        <w:tc>
          <w:tcPr>
            <w:tcW w:w="1321" w:type="dxa"/>
          </w:tcPr>
          <w:p w14:paraId="0E03C5D1" w14:textId="30BAE2C9" w:rsidR="005D1D5E" w:rsidRDefault="00480A08" w:rsidP="00322648">
            <w:pPr>
              <w:pStyle w:val="Para"/>
            </w:pPr>
            <w:r w:rsidRPr="00480A08">
              <w:t>0.025</w:t>
            </w:r>
            <w:r>
              <w:t>2</w:t>
            </w:r>
            <w:r w:rsidRPr="00480A08">
              <w:t>8</w:t>
            </w:r>
          </w:p>
        </w:tc>
      </w:tr>
      <w:tr w:rsidR="00480A08" w14:paraId="545E756D" w14:textId="77777777" w:rsidTr="00C576A3">
        <w:trPr>
          <w:trHeight w:val="386"/>
        </w:trPr>
        <w:tc>
          <w:tcPr>
            <w:tcW w:w="1259" w:type="dxa"/>
          </w:tcPr>
          <w:p w14:paraId="01D664AF" w14:textId="22B54E28" w:rsidR="005D1D5E" w:rsidRPr="00C576A3" w:rsidRDefault="003E0199" w:rsidP="00322648">
            <w:pPr>
              <w:pStyle w:val="Para"/>
            </w:pPr>
            <w:r w:rsidRPr="00C576A3">
              <w:t>bm25, tf, centrality</w:t>
            </w:r>
          </w:p>
        </w:tc>
        <w:tc>
          <w:tcPr>
            <w:tcW w:w="1235" w:type="dxa"/>
          </w:tcPr>
          <w:p w14:paraId="18E1488C" w14:textId="263794CE" w:rsidR="005D1D5E" w:rsidRDefault="005D1D5E" w:rsidP="00322648">
            <w:pPr>
              <w:pStyle w:val="Para"/>
            </w:pPr>
            <w:r>
              <w:t>0.03406</w:t>
            </w:r>
          </w:p>
        </w:tc>
        <w:tc>
          <w:tcPr>
            <w:tcW w:w="1267" w:type="dxa"/>
          </w:tcPr>
          <w:p w14:paraId="15A8D478" w14:textId="2D044240" w:rsidR="005D1D5E" w:rsidRDefault="005D1D5E" w:rsidP="00322648">
            <w:pPr>
              <w:pStyle w:val="Para"/>
            </w:pPr>
            <w:r>
              <w:t>0.01814</w:t>
            </w:r>
          </w:p>
        </w:tc>
        <w:tc>
          <w:tcPr>
            <w:tcW w:w="1321" w:type="dxa"/>
          </w:tcPr>
          <w:p w14:paraId="08EBAD27" w14:textId="751116EC" w:rsidR="005D1D5E" w:rsidRDefault="00480A08" w:rsidP="00322648">
            <w:pPr>
              <w:pStyle w:val="Para"/>
            </w:pPr>
            <w:r w:rsidRPr="00480A08">
              <w:t>0.02461</w:t>
            </w:r>
          </w:p>
        </w:tc>
      </w:tr>
      <w:tr w:rsidR="00480A08" w14:paraId="4667C5A0" w14:textId="77777777" w:rsidTr="00C576A3">
        <w:trPr>
          <w:trHeight w:val="395"/>
        </w:trPr>
        <w:tc>
          <w:tcPr>
            <w:tcW w:w="1259" w:type="dxa"/>
          </w:tcPr>
          <w:p w14:paraId="7148D8CC" w14:textId="7E7EE526" w:rsidR="005D1D5E" w:rsidRPr="00C576A3" w:rsidRDefault="003E0199" w:rsidP="00322648">
            <w:pPr>
              <w:pStyle w:val="Para"/>
            </w:pPr>
            <w:r w:rsidRPr="00C576A3">
              <w:t>bm</w:t>
            </w:r>
            <w:proofErr w:type="gramStart"/>
            <w:r w:rsidRPr="00C576A3">
              <w:t>25,  tfidf</w:t>
            </w:r>
            <w:proofErr w:type="gramEnd"/>
            <w:r w:rsidRPr="00C576A3">
              <w:t>, centrality</w:t>
            </w:r>
          </w:p>
        </w:tc>
        <w:tc>
          <w:tcPr>
            <w:tcW w:w="1235" w:type="dxa"/>
          </w:tcPr>
          <w:p w14:paraId="12B20EF6" w14:textId="6A6D7105" w:rsidR="005D1D5E" w:rsidRDefault="005D1D5E" w:rsidP="00322648">
            <w:pPr>
              <w:pStyle w:val="Para"/>
            </w:pPr>
            <w:r>
              <w:t>0.03269</w:t>
            </w:r>
          </w:p>
        </w:tc>
        <w:tc>
          <w:tcPr>
            <w:tcW w:w="1267" w:type="dxa"/>
          </w:tcPr>
          <w:p w14:paraId="53F4A8CA" w14:textId="08D3E30B" w:rsidR="005D1D5E" w:rsidRDefault="005D1D5E" w:rsidP="00322648">
            <w:pPr>
              <w:pStyle w:val="Para"/>
            </w:pPr>
            <w:r>
              <w:t>0.01821</w:t>
            </w:r>
          </w:p>
        </w:tc>
        <w:tc>
          <w:tcPr>
            <w:tcW w:w="1321" w:type="dxa"/>
          </w:tcPr>
          <w:p w14:paraId="6BFC3AC7" w14:textId="00B65C18" w:rsidR="005D1D5E" w:rsidRDefault="00480A08" w:rsidP="00322648">
            <w:pPr>
              <w:pStyle w:val="Para"/>
            </w:pPr>
            <w:r w:rsidRPr="00480A08">
              <w:t>0.024374</w:t>
            </w:r>
          </w:p>
        </w:tc>
      </w:tr>
      <w:tr w:rsidR="00480A08" w14:paraId="72913A12" w14:textId="77777777" w:rsidTr="00C576A3">
        <w:trPr>
          <w:trHeight w:val="431"/>
        </w:trPr>
        <w:tc>
          <w:tcPr>
            <w:tcW w:w="1259" w:type="dxa"/>
          </w:tcPr>
          <w:p w14:paraId="6321688C" w14:textId="77777777" w:rsidR="003E0199" w:rsidRPr="00C576A3" w:rsidRDefault="003E0199" w:rsidP="00322648">
            <w:pPr>
              <w:pStyle w:val="Para"/>
            </w:pPr>
            <w:r w:rsidRPr="00C576A3">
              <w:t>bm25, idf, tf, tfidf, centrality</w:t>
            </w:r>
          </w:p>
          <w:p w14:paraId="2E8B5C36" w14:textId="26DC0E68" w:rsidR="005D1D5E" w:rsidRPr="00C576A3" w:rsidRDefault="005D1D5E" w:rsidP="00322648">
            <w:pPr>
              <w:pStyle w:val="Para"/>
            </w:pPr>
          </w:p>
        </w:tc>
        <w:tc>
          <w:tcPr>
            <w:tcW w:w="1235" w:type="dxa"/>
          </w:tcPr>
          <w:p w14:paraId="335D4CE6" w14:textId="48CE9848" w:rsidR="005D1D5E" w:rsidRDefault="005D1D5E" w:rsidP="00322648">
            <w:pPr>
              <w:pStyle w:val="Para"/>
            </w:pPr>
            <w:r>
              <w:t>0.02561</w:t>
            </w:r>
          </w:p>
        </w:tc>
        <w:tc>
          <w:tcPr>
            <w:tcW w:w="1267" w:type="dxa"/>
          </w:tcPr>
          <w:p w14:paraId="1D5BDFC2" w14:textId="3039646B" w:rsidR="005D1D5E" w:rsidRDefault="005D1D5E" w:rsidP="00322648">
            <w:pPr>
              <w:pStyle w:val="Para"/>
            </w:pPr>
            <w:r>
              <w:t>0.016</w:t>
            </w:r>
            <w:r w:rsidR="007733A6">
              <w:t>87</w:t>
            </w:r>
          </w:p>
        </w:tc>
        <w:tc>
          <w:tcPr>
            <w:tcW w:w="1321" w:type="dxa"/>
          </w:tcPr>
          <w:p w14:paraId="68A3E4E6" w14:textId="72558179" w:rsidR="005D1D5E" w:rsidRDefault="00480A08" w:rsidP="00322648">
            <w:pPr>
              <w:pStyle w:val="Para"/>
            </w:pPr>
            <w:r w:rsidRPr="00480A08">
              <w:t>0.02335</w:t>
            </w:r>
            <w:r>
              <w:t>7</w:t>
            </w:r>
          </w:p>
        </w:tc>
      </w:tr>
    </w:tbl>
    <w:p w14:paraId="54FB7DB5" w14:textId="4177458C" w:rsidR="00474530" w:rsidRDefault="00474530" w:rsidP="00322648">
      <w:pPr>
        <w:pStyle w:val="Head2"/>
      </w:pPr>
    </w:p>
    <w:p w14:paraId="17B3F5E3" w14:textId="23E7988C" w:rsidR="00654B6A" w:rsidRDefault="006E1CDF" w:rsidP="00322648">
      <w:pPr>
        <w:pStyle w:val="Para"/>
      </w:pPr>
      <w:r>
        <w:t xml:space="preserve">Thresholds were set in </w:t>
      </w:r>
      <w:r w:rsidR="00654B6A">
        <w:t>CombMNZ</w:t>
      </w:r>
      <w:r>
        <w:t>.</w:t>
      </w:r>
    </w:p>
    <w:p w14:paraId="6C1F34D2" w14:textId="1565C490" w:rsidR="003E0199" w:rsidRDefault="003E0199" w:rsidP="00322648">
      <w:pPr>
        <w:pStyle w:val="Par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Mean Average Precison</w:t>
      </w:r>
    </w:p>
    <w:tbl>
      <w:tblPr>
        <w:tblStyle w:val="TabelacomGrelha"/>
        <w:tblW w:w="5353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992"/>
        <w:gridCol w:w="992"/>
      </w:tblGrid>
      <w:tr w:rsidR="003872C7" w14:paraId="7F36765F" w14:textId="59DE0461" w:rsidTr="00B5489D">
        <w:tc>
          <w:tcPr>
            <w:tcW w:w="1242" w:type="dxa"/>
          </w:tcPr>
          <w:p w14:paraId="5CDC00B6" w14:textId="354A5D6C" w:rsidR="003872C7" w:rsidRPr="00322648" w:rsidRDefault="003872C7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Threshold</w:t>
            </w:r>
          </w:p>
        </w:tc>
        <w:tc>
          <w:tcPr>
            <w:tcW w:w="993" w:type="dxa"/>
          </w:tcPr>
          <w:p w14:paraId="400AF3C4" w14:textId="0D55B0A4" w:rsidR="003872C7" w:rsidRPr="00322648" w:rsidRDefault="003872C7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0.0001</w:t>
            </w:r>
          </w:p>
        </w:tc>
        <w:tc>
          <w:tcPr>
            <w:tcW w:w="1134" w:type="dxa"/>
          </w:tcPr>
          <w:p w14:paraId="560908FE" w14:textId="088B977E" w:rsidR="003872C7" w:rsidRPr="00322648" w:rsidRDefault="003872C7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0.001</w:t>
            </w:r>
          </w:p>
        </w:tc>
        <w:tc>
          <w:tcPr>
            <w:tcW w:w="992" w:type="dxa"/>
          </w:tcPr>
          <w:p w14:paraId="12F508C0" w14:textId="4E8E04B4" w:rsidR="003872C7" w:rsidRPr="00322648" w:rsidRDefault="003872C7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0.01</w:t>
            </w:r>
          </w:p>
        </w:tc>
        <w:tc>
          <w:tcPr>
            <w:tcW w:w="992" w:type="dxa"/>
          </w:tcPr>
          <w:p w14:paraId="355ADA9A" w14:textId="5A03235B" w:rsidR="003872C7" w:rsidRPr="00322648" w:rsidRDefault="003872C7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0.1</w:t>
            </w:r>
          </w:p>
        </w:tc>
      </w:tr>
      <w:tr w:rsidR="003872C7" w14:paraId="21E0D8B1" w14:textId="798105DB" w:rsidTr="00B5489D">
        <w:tc>
          <w:tcPr>
            <w:tcW w:w="1242" w:type="dxa"/>
          </w:tcPr>
          <w:p w14:paraId="420103D8" w14:textId="5A55AC6E" w:rsidR="003872C7" w:rsidRPr="003872C7" w:rsidRDefault="003E0199" w:rsidP="00322648">
            <w:pPr>
              <w:pStyle w:val="Para"/>
            </w:pPr>
            <w:r>
              <w:t>bm25, tf</w:t>
            </w:r>
          </w:p>
        </w:tc>
        <w:tc>
          <w:tcPr>
            <w:tcW w:w="993" w:type="dxa"/>
          </w:tcPr>
          <w:p w14:paraId="67682859" w14:textId="284FC103" w:rsidR="003872C7" w:rsidRDefault="003872C7" w:rsidP="00322648">
            <w:pPr>
              <w:pStyle w:val="Para"/>
              <w:jc w:val="center"/>
            </w:pPr>
            <w:r w:rsidRPr="003872C7">
              <w:t>0.02246</w:t>
            </w:r>
          </w:p>
        </w:tc>
        <w:tc>
          <w:tcPr>
            <w:tcW w:w="1134" w:type="dxa"/>
          </w:tcPr>
          <w:p w14:paraId="3E117444" w14:textId="50AB04F4" w:rsidR="003872C7" w:rsidRDefault="003872C7" w:rsidP="00322648">
            <w:pPr>
              <w:pStyle w:val="Para"/>
              <w:jc w:val="center"/>
            </w:pPr>
            <w:r w:rsidRPr="003872C7">
              <w:t>0.023154</w:t>
            </w:r>
          </w:p>
        </w:tc>
        <w:tc>
          <w:tcPr>
            <w:tcW w:w="992" w:type="dxa"/>
          </w:tcPr>
          <w:p w14:paraId="616ACB1F" w14:textId="155AA514" w:rsidR="003872C7" w:rsidRDefault="009A20BF" w:rsidP="00322648">
            <w:pPr>
              <w:pStyle w:val="Para"/>
              <w:jc w:val="center"/>
            </w:pPr>
            <w:r w:rsidRPr="009A20BF">
              <w:t>0.03048</w:t>
            </w:r>
          </w:p>
        </w:tc>
        <w:tc>
          <w:tcPr>
            <w:tcW w:w="992" w:type="dxa"/>
          </w:tcPr>
          <w:p w14:paraId="65CAA070" w14:textId="35E8FD31" w:rsidR="003872C7" w:rsidRDefault="009A20BF" w:rsidP="00322648">
            <w:pPr>
              <w:pStyle w:val="Para"/>
              <w:jc w:val="center"/>
            </w:pPr>
            <w:r w:rsidRPr="009A20BF">
              <w:t>0.01748</w:t>
            </w:r>
          </w:p>
        </w:tc>
      </w:tr>
      <w:tr w:rsidR="003872C7" w14:paraId="0F7127F9" w14:textId="2979C886" w:rsidTr="00B5489D">
        <w:tc>
          <w:tcPr>
            <w:tcW w:w="1242" w:type="dxa"/>
          </w:tcPr>
          <w:p w14:paraId="7E3A6DFE" w14:textId="5848C597" w:rsidR="003872C7" w:rsidRPr="003872C7" w:rsidRDefault="003E0199" w:rsidP="00322648">
            <w:pPr>
              <w:pStyle w:val="Para"/>
            </w:pPr>
            <w:r w:rsidRPr="00EE636A">
              <w:t>bm25,</w:t>
            </w:r>
            <w:bookmarkStart w:id="0" w:name="_GoBack"/>
            <w:bookmarkEnd w:id="0"/>
            <w:r>
              <w:t xml:space="preserve"> </w:t>
            </w:r>
            <w:r w:rsidRPr="00EE636A">
              <w:t>idf, tf, tfidf</w:t>
            </w:r>
          </w:p>
        </w:tc>
        <w:tc>
          <w:tcPr>
            <w:tcW w:w="993" w:type="dxa"/>
          </w:tcPr>
          <w:p w14:paraId="49E5C987" w14:textId="03E8CA54" w:rsidR="003872C7" w:rsidRDefault="003872C7" w:rsidP="00322648">
            <w:pPr>
              <w:pStyle w:val="Para"/>
              <w:jc w:val="center"/>
            </w:pPr>
            <w:r w:rsidRPr="003872C7">
              <w:t>0.02190</w:t>
            </w:r>
          </w:p>
        </w:tc>
        <w:tc>
          <w:tcPr>
            <w:tcW w:w="1134" w:type="dxa"/>
          </w:tcPr>
          <w:p w14:paraId="05326041" w14:textId="2D50AFFF" w:rsidR="003872C7" w:rsidRDefault="003872C7" w:rsidP="00322648">
            <w:pPr>
              <w:pStyle w:val="Para"/>
              <w:jc w:val="center"/>
            </w:pPr>
            <w:r w:rsidRPr="003872C7">
              <w:t>0.02190</w:t>
            </w:r>
          </w:p>
        </w:tc>
        <w:tc>
          <w:tcPr>
            <w:tcW w:w="992" w:type="dxa"/>
          </w:tcPr>
          <w:p w14:paraId="5587DFE3" w14:textId="79117209" w:rsidR="003872C7" w:rsidRDefault="003872C7" w:rsidP="00322648">
            <w:pPr>
              <w:pStyle w:val="Para"/>
              <w:jc w:val="center"/>
            </w:pPr>
            <w:r w:rsidRPr="003872C7">
              <w:t>0.03620</w:t>
            </w:r>
          </w:p>
        </w:tc>
        <w:tc>
          <w:tcPr>
            <w:tcW w:w="992" w:type="dxa"/>
          </w:tcPr>
          <w:p w14:paraId="400E7C5E" w14:textId="55E63086" w:rsidR="003872C7" w:rsidRDefault="003872C7" w:rsidP="00322648">
            <w:pPr>
              <w:pStyle w:val="Para"/>
              <w:jc w:val="center"/>
            </w:pPr>
            <w:r w:rsidRPr="003872C7">
              <w:t>0.0196</w:t>
            </w:r>
            <w:r>
              <w:t>3</w:t>
            </w:r>
          </w:p>
        </w:tc>
      </w:tr>
      <w:tr w:rsidR="003872C7" w14:paraId="2B117CC4" w14:textId="06C60B20" w:rsidTr="00B5489D">
        <w:tc>
          <w:tcPr>
            <w:tcW w:w="1242" w:type="dxa"/>
          </w:tcPr>
          <w:p w14:paraId="1F456306" w14:textId="39AE1103" w:rsidR="003872C7" w:rsidRDefault="009A20BF" w:rsidP="00322648">
            <w:pPr>
              <w:pStyle w:val="Para"/>
            </w:pPr>
            <w:r w:rsidRPr="009A20BF">
              <w:t>bm</w:t>
            </w:r>
            <w:proofErr w:type="gramStart"/>
            <w:r w:rsidRPr="009A20BF">
              <w:t>25,tf</w:t>
            </w:r>
            <w:proofErr w:type="gramEnd"/>
            <w:r w:rsidRPr="009A20BF">
              <w:t>, tfidf</w:t>
            </w:r>
          </w:p>
        </w:tc>
        <w:tc>
          <w:tcPr>
            <w:tcW w:w="993" w:type="dxa"/>
          </w:tcPr>
          <w:p w14:paraId="03172C77" w14:textId="12F8258A" w:rsidR="003872C7" w:rsidRDefault="00B5489D" w:rsidP="00322648">
            <w:pPr>
              <w:pStyle w:val="Para"/>
              <w:jc w:val="center"/>
            </w:pPr>
            <w:r w:rsidRPr="00B5489D">
              <w:t>0.02250</w:t>
            </w:r>
          </w:p>
        </w:tc>
        <w:tc>
          <w:tcPr>
            <w:tcW w:w="1134" w:type="dxa"/>
          </w:tcPr>
          <w:p w14:paraId="2C2E53BF" w14:textId="2BDDC4B2" w:rsidR="003872C7" w:rsidRDefault="00B5489D" w:rsidP="00322648">
            <w:pPr>
              <w:pStyle w:val="Para"/>
              <w:jc w:val="center"/>
            </w:pPr>
            <w:r w:rsidRPr="00B5489D">
              <w:t>0.02250</w:t>
            </w:r>
          </w:p>
        </w:tc>
        <w:tc>
          <w:tcPr>
            <w:tcW w:w="992" w:type="dxa"/>
          </w:tcPr>
          <w:p w14:paraId="4C7A8FEF" w14:textId="63D44FED" w:rsidR="003872C7" w:rsidRDefault="009A20BF" w:rsidP="00322648">
            <w:pPr>
              <w:pStyle w:val="Para"/>
              <w:jc w:val="center"/>
            </w:pPr>
            <w:r w:rsidRPr="009A20BF">
              <w:t>0.03642</w:t>
            </w:r>
          </w:p>
        </w:tc>
        <w:tc>
          <w:tcPr>
            <w:tcW w:w="992" w:type="dxa"/>
          </w:tcPr>
          <w:p w14:paraId="76A59075" w14:textId="5AC8E9A1" w:rsidR="003872C7" w:rsidRDefault="00B5334F" w:rsidP="00322648">
            <w:pPr>
              <w:pStyle w:val="Para"/>
              <w:jc w:val="center"/>
            </w:pPr>
            <w:r w:rsidRPr="00B5334F">
              <w:t>0.01996</w:t>
            </w:r>
          </w:p>
        </w:tc>
      </w:tr>
      <w:tr w:rsidR="003872C7" w14:paraId="78729E94" w14:textId="48A3BD6F" w:rsidTr="00B5489D">
        <w:tc>
          <w:tcPr>
            <w:tcW w:w="1242" w:type="dxa"/>
          </w:tcPr>
          <w:p w14:paraId="188F2C82" w14:textId="738454D6" w:rsidR="003872C7" w:rsidRDefault="009A20BF" w:rsidP="00322648">
            <w:pPr>
              <w:pStyle w:val="Para"/>
            </w:pPr>
            <w:r w:rsidRPr="009A20BF">
              <w:t>bm25,</w:t>
            </w:r>
            <w:r w:rsidR="00322648">
              <w:t xml:space="preserve"> </w:t>
            </w:r>
            <w:r w:rsidRPr="009A20BF">
              <w:t>idf, tfidf</w:t>
            </w:r>
          </w:p>
        </w:tc>
        <w:tc>
          <w:tcPr>
            <w:tcW w:w="993" w:type="dxa"/>
          </w:tcPr>
          <w:p w14:paraId="58EC3323" w14:textId="3E8DAEED" w:rsidR="003872C7" w:rsidRDefault="00B5489D" w:rsidP="00322648">
            <w:pPr>
              <w:pStyle w:val="Para"/>
              <w:jc w:val="center"/>
            </w:pPr>
            <w:r w:rsidRPr="00B5489D">
              <w:t>0.0231</w:t>
            </w:r>
            <w:r>
              <w:t>9</w:t>
            </w:r>
          </w:p>
        </w:tc>
        <w:tc>
          <w:tcPr>
            <w:tcW w:w="1134" w:type="dxa"/>
          </w:tcPr>
          <w:p w14:paraId="6D6D14A9" w14:textId="429AD475" w:rsidR="003872C7" w:rsidRDefault="00B5489D" w:rsidP="00322648">
            <w:pPr>
              <w:pStyle w:val="Para"/>
              <w:jc w:val="center"/>
            </w:pPr>
            <w:r w:rsidRPr="00B5489D">
              <w:t>0.0231</w:t>
            </w:r>
            <w:r>
              <w:t>9</w:t>
            </w:r>
          </w:p>
        </w:tc>
        <w:tc>
          <w:tcPr>
            <w:tcW w:w="992" w:type="dxa"/>
          </w:tcPr>
          <w:p w14:paraId="6D369BEE" w14:textId="28D26020" w:rsidR="003872C7" w:rsidRDefault="009A20BF" w:rsidP="00322648">
            <w:pPr>
              <w:pStyle w:val="Para"/>
              <w:jc w:val="center"/>
            </w:pPr>
            <w:r w:rsidRPr="009A20BF">
              <w:t>0.0348</w:t>
            </w:r>
            <w:r>
              <w:t>6</w:t>
            </w:r>
          </w:p>
        </w:tc>
        <w:tc>
          <w:tcPr>
            <w:tcW w:w="992" w:type="dxa"/>
          </w:tcPr>
          <w:p w14:paraId="4CA71893" w14:textId="13E7FA6D" w:rsidR="003872C7" w:rsidRDefault="00B5334F" w:rsidP="00322648">
            <w:pPr>
              <w:pStyle w:val="Para"/>
              <w:jc w:val="center"/>
            </w:pPr>
            <w:r w:rsidRPr="00B5334F">
              <w:t>0.019</w:t>
            </w:r>
            <w:r>
              <w:t>10</w:t>
            </w:r>
          </w:p>
        </w:tc>
      </w:tr>
      <w:tr w:rsidR="00B5489D" w14:paraId="518507C3" w14:textId="77777777" w:rsidTr="00B5489D">
        <w:tc>
          <w:tcPr>
            <w:tcW w:w="1242" w:type="dxa"/>
          </w:tcPr>
          <w:p w14:paraId="4C05E3E9" w14:textId="0EB7506B" w:rsidR="00B5489D" w:rsidRPr="009A20BF" w:rsidRDefault="00B5489D" w:rsidP="00322648">
            <w:pPr>
              <w:pStyle w:val="Para"/>
            </w:pPr>
            <w:r w:rsidRPr="00B5489D">
              <w:t>idf, tf</w:t>
            </w:r>
          </w:p>
        </w:tc>
        <w:tc>
          <w:tcPr>
            <w:tcW w:w="993" w:type="dxa"/>
          </w:tcPr>
          <w:p w14:paraId="19052F7F" w14:textId="1D522081" w:rsidR="00B5489D" w:rsidRDefault="00B5489D" w:rsidP="00322648">
            <w:pPr>
              <w:pStyle w:val="Para"/>
              <w:jc w:val="center"/>
            </w:pPr>
            <w:r w:rsidRPr="00B5489D">
              <w:t>0.02290</w:t>
            </w:r>
          </w:p>
        </w:tc>
        <w:tc>
          <w:tcPr>
            <w:tcW w:w="1134" w:type="dxa"/>
          </w:tcPr>
          <w:p w14:paraId="76FBEA68" w14:textId="29D50915" w:rsidR="00B5489D" w:rsidRDefault="00B5489D" w:rsidP="00322648">
            <w:pPr>
              <w:pStyle w:val="Para"/>
              <w:jc w:val="center"/>
            </w:pPr>
            <w:r w:rsidRPr="00B5489D">
              <w:t>0.02290</w:t>
            </w:r>
          </w:p>
        </w:tc>
        <w:tc>
          <w:tcPr>
            <w:tcW w:w="992" w:type="dxa"/>
          </w:tcPr>
          <w:p w14:paraId="395C9EBA" w14:textId="0C1EAE96" w:rsidR="00B5489D" w:rsidRPr="009A20BF" w:rsidRDefault="00B5489D" w:rsidP="00322648">
            <w:pPr>
              <w:pStyle w:val="Para"/>
              <w:jc w:val="center"/>
            </w:pPr>
            <w:r w:rsidRPr="00B5489D">
              <w:t>0.0343</w:t>
            </w:r>
            <w:r>
              <w:t>3</w:t>
            </w:r>
          </w:p>
        </w:tc>
        <w:tc>
          <w:tcPr>
            <w:tcW w:w="992" w:type="dxa"/>
          </w:tcPr>
          <w:p w14:paraId="314224A8" w14:textId="064EDD5B" w:rsidR="00B5489D" w:rsidRDefault="00B5334F" w:rsidP="00322648">
            <w:pPr>
              <w:pStyle w:val="Para"/>
              <w:jc w:val="center"/>
            </w:pPr>
            <w:r w:rsidRPr="00B5334F">
              <w:t>0.0195</w:t>
            </w:r>
            <w:r>
              <w:t>7</w:t>
            </w:r>
          </w:p>
        </w:tc>
      </w:tr>
      <w:tr w:rsidR="00B5489D" w14:paraId="786FF5D3" w14:textId="77777777" w:rsidTr="00B5489D">
        <w:tc>
          <w:tcPr>
            <w:tcW w:w="1242" w:type="dxa"/>
          </w:tcPr>
          <w:p w14:paraId="0D42C4B6" w14:textId="42A285BE" w:rsidR="00B5489D" w:rsidRPr="00B5489D" w:rsidRDefault="00B5489D" w:rsidP="00322648">
            <w:pPr>
              <w:pStyle w:val="Para"/>
            </w:pPr>
            <w:r w:rsidRPr="00B5489D">
              <w:t>bm25, tfidf</w:t>
            </w:r>
          </w:p>
        </w:tc>
        <w:tc>
          <w:tcPr>
            <w:tcW w:w="993" w:type="dxa"/>
          </w:tcPr>
          <w:p w14:paraId="55813FE0" w14:textId="1F0008F3" w:rsidR="00B5489D" w:rsidRDefault="00B5489D" w:rsidP="00322648">
            <w:pPr>
              <w:pStyle w:val="Para"/>
              <w:jc w:val="center"/>
            </w:pPr>
            <w:r w:rsidRPr="00B5489D">
              <w:t>0.0212</w:t>
            </w:r>
            <w:r>
              <w:t>9</w:t>
            </w:r>
          </w:p>
        </w:tc>
        <w:tc>
          <w:tcPr>
            <w:tcW w:w="1134" w:type="dxa"/>
          </w:tcPr>
          <w:p w14:paraId="5A7C5255" w14:textId="045026C7" w:rsidR="00B5489D" w:rsidRDefault="00B5334F" w:rsidP="00322648">
            <w:pPr>
              <w:pStyle w:val="Para"/>
              <w:jc w:val="center"/>
            </w:pPr>
            <w:r w:rsidRPr="00B5334F">
              <w:t>0.0212</w:t>
            </w:r>
            <w:r>
              <w:t>9</w:t>
            </w:r>
          </w:p>
        </w:tc>
        <w:tc>
          <w:tcPr>
            <w:tcW w:w="992" w:type="dxa"/>
          </w:tcPr>
          <w:p w14:paraId="6E6F7E89" w14:textId="636E14FC" w:rsidR="00B5489D" w:rsidRPr="00B5489D" w:rsidRDefault="00B5489D" w:rsidP="00322648">
            <w:pPr>
              <w:pStyle w:val="Para"/>
              <w:jc w:val="center"/>
            </w:pPr>
            <w:r w:rsidRPr="00B5489D">
              <w:t>0.0343</w:t>
            </w:r>
            <w:r>
              <w:t>4</w:t>
            </w:r>
          </w:p>
        </w:tc>
        <w:tc>
          <w:tcPr>
            <w:tcW w:w="992" w:type="dxa"/>
          </w:tcPr>
          <w:p w14:paraId="4656510B" w14:textId="2F01D2C2" w:rsidR="00B5489D" w:rsidRDefault="00B5334F" w:rsidP="00322648">
            <w:pPr>
              <w:pStyle w:val="Para"/>
              <w:jc w:val="center"/>
            </w:pPr>
            <w:r w:rsidRPr="00B5334F">
              <w:t>0.01748</w:t>
            </w:r>
          </w:p>
        </w:tc>
      </w:tr>
      <w:tr w:rsidR="00B5489D" w14:paraId="42BF5D3C" w14:textId="77777777" w:rsidTr="00B5489D">
        <w:tc>
          <w:tcPr>
            <w:tcW w:w="1242" w:type="dxa"/>
          </w:tcPr>
          <w:p w14:paraId="77AAB0BA" w14:textId="1236654E" w:rsidR="00B5489D" w:rsidRPr="00B5489D" w:rsidRDefault="00B5489D" w:rsidP="00322648">
            <w:pPr>
              <w:pStyle w:val="Para"/>
            </w:pPr>
            <w:r w:rsidRPr="00B5489D">
              <w:t>idf, tf</w:t>
            </w:r>
          </w:p>
        </w:tc>
        <w:tc>
          <w:tcPr>
            <w:tcW w:w="993" w:type="dxa"/>
          </w:tcPr>
          <w:p w14:paraId="6A4AB984" w14:textId="3D4E75DB" w:rsidR="00B5489D" w:rsidRDefault="00B5489D" w:rsidP="00322648">
            <w:pPr>
              <w:pStyle w:val="Para"/>
              <w:jc w:val="center"/>
            </w:pPr>
            <w:r w:rsidRPr="00B5489D">
              <w:t>0.0229</w:t>
            </w:r>
            <w:r>
              <w:t>0</w:t>
            </w:r>
          </w:p>
        </w:tc>
        <w:tc>
          <w:tcPr>
            <w:tcW w:w="1134" w:type="dxa"/>
          </w:tcPr>
          <w:p w14:paraId="4FBBF729" w14:textId="61D483CF" w:rsidR="00B5489D" w:rsidRDefault="00B5334F" w:rsidP="00322648">
            <w:pPr>
              <w:pStyle w:val="Para"/>
              <w:jc w:val="center"/>
            </w:pPr>
            <w:r w:rsidRPr="00B5334F">
              <w:t>0.02290</w:t>
            </w:r>
          </w:p>
        </w:tc>
        <w:tc>
          <w:tcPr>
            <w:tcW w:w="992" w:type="dxa"/>
          </w:tcPr>
          <w:p w14:paraId="7905C38C" w14:textId="7222E296" w:rsidR="00B5489D" w:rsidRPr="00B5489D" w:rsidRDefault="00B5489D" w:rsidP="00322648">
            <w:pPr>
              <w:pStyle w:val="Para"/>
              <w:jc w:val="center"/>
            </w:pPr>
            <w:r w:rsidRPr="00B5489D">
              <w:t>0.0343</w:t>
            </w:r>
            <w:r>
              <w:t>3</w:t>
            </w:r>
          </w:p>
        </w:tc>
        <w:tc>
          <w:tcPr>
            <w:tcW w:w="992" w:type="dxa"/>
          </w:tcPr>
          <w:p w14:paraId="6D2BC206" w14:textId="24F0705F" w:rsidR="00B5489D" w:rsidRDefault="00B5334F" w:rsidP="00322648">
            <w:pPr>
              <w:pStyle w:val="Para"/>
              <w:jc w:val="center"/>
            </w:pPr>
            <w:r w:rsidRPr="00B5334F">
              <w:t>0.01957</w:t>
            </w:r>
          </w:p>
        </w:tc>
      </w:tr>
      <w:tr w:rsidR="00B5489D" w14:paraId="321159FA" w14:textId="77777777" w:rsidTr="00B5489D">
        <w:tc>
          <w:tcPr>
            <w:tcW w:w="1242" w:type="dxa"/>
          </w:tcPr>
          <w:p w14:paraId="50C63EDE" w14:textId="0927D5FB" w:rsidR="00B5489D" w:rsidRPr="00B5489D" w:rsidRDefault="00B5489D" w:rsidP="00322648">
            <w:pPr>
              <w:pStyle w:val="Para"/>
            </w:pPr>
            <w:r w:rsidRPr="00B5489D">
              <w:t>idf, tfidf</w:t>
            </w:r>
          </w:p>
        </w:tc>
        <w:tc>
          <w:tcPr>
            <w:tcW w:w="993" w:type="dxa"/>
          </w:tcPr>
          <w:p w14:paraId="6066AA68" w14:textId="71F796C3" w:rsidR="00B5489D" w:rsidRDefault="00B5489D" w:rsidP="00322648">
            <w:pPr>
              <w:pStyle w:val="Para"/>
              <w:jc w:val="center"/>
            </w:pPr>
            <w:r w:rsidRPr="00B5489D">
              <w:t>0.02292</w:t>
            </w:r>
          </w:p>
        </w:tc>
        <w:tc>
          <w:tcPr>
            <w:tcW w:w="1134" w:type="dxa"/>
          </w:tcPr>
          <w:p w14:paraId="5DA436DD" w14:textId="780E6678" w:rsidR="00B5489D" w:rsidRDefault="00B5334F" w:rsidP="00322648">
            <w:pPr>
              <w:pStyle w:val="Para"/>
              <w:jc w:val="center"/>
            </w:pPr>
            <w:r w:rsidRPr="00B5334F">
              <w:t>0.022922</w:t>
            </w:r>
          </w:p>
        </w:tc>
        <w:tc>
          <w:tcPr>
            <w:tcW w:w="992" w:type="dxa"/>
          </w:tcPr>
          <w:p w14:paraId="7FD9A961" w14:textId="42979568" w:rsidR="00B5489D" w:rsidRPr="00B5489D" w:rsidRDefault="00B5489D" w:rsidP="00322648">
            <w:pPr>
              <w:pStyle w:val="Para"/>
              <w:jc w:val="center"/>
            </w:pPr>
            <w:r w:rsidRPr="00B5489D">
              <w:t>0.03307</w:t>
            </w:r>
          </w:p>
        </w:tc>
        <w:tc>
          <w:tcPr>
            <w:tcW w:w="992" w:type="dxa"/>
          </w:tcPr>
          <w:p w14:paraId="5C43DA0F" w14:textId="3281317F" w:rsidR="00B5489D" w:rsidRDefault="00B5334F" w:rsidP="00322648">
            <w:pPr>
              <w:pStyle w:val="Para"/>
              <w:jc w:val="center"/>
            </w:pPr>
            <w:r w:rsidRPr="00B5334F">
              <w:t>0.01996</w:t>
            </w:r>
          </w:p>
        </w:tc>
      </w:tr>
      <w:tr w:rsidR="00B5489D" w14:paraId="0C5FB3B5" w14:textId="77777777" w:rsidTr="00B5489D">
        <w:tc>
          <w:tcPr>
            <w:tcW w:w="1242" w:type="dxa"/>
          </w:tcPr>
          <w:p w14:paraId="271FD709" w14:textId="130038DF" w:rsidR="00B5489D" w:rsidRPr="00B5489D" w:rsidRDefault="00B5489D" w:rsidP="00322648">
            <w:pPr>
              <w:pStyle w:val="Para"/>
            </w:pPr>
            <w:r w:rsidRPr="00B5489D">
              <w:t>'tf', 'tfidf')</w:t>
            </w:r>
          </w:p>
        </w:tc>
        <w:tc>
          <w:tcPr>
            <w:tcW w:w="993" w:type="dxa"/>
          </w:tcPr>
          <w:p w14:paraId="0B893217" w14:textId="3A147B1A" w:rsidR="00B5489D" w:rsidRDefault="00B5489D" w:rsidP="00322648">
            <w:pPr>
              <w:pStyle w:val="Para"/>
              <w:jc w:val="center"/>
            </w:pPr>
            <w:r w:rsidRPr="00B5489D">
              <w:t>0.02187</w:t>
            </w:r>
          </w:p>
        </w:tc>
        <w:tc>
          <w:tcPr>
            <w:tcW w:w="1134" w:type="dxa"/>
          </w:tcPr>
          <w:p w14:paraId="29534A37" w14:textId="59C33720" w:rsidR="00B5489D" w:rsidRDefault="00B5334F" w:rsidP="00322648">
            <w:pPr>
              <w:pStyle w:val="Para"/>
              <w:jc w:val="center"/>
            </w:pPr>
            <w:r w:rsidRPr="00B5334F">
              <w:t>0.021875</w:t>
            </w:r>
          </w:p>
        </w:tc>
        <w:tc>
          <w:tcPr>
            <w:tcW w:w="992" w:type="dxa"/>
          </w:tcPr>
          <w:p w14:paraId="7B52D9BF" w14:textId="5C39A27D" w:rsidR="00B5489D" w:rsidRPr="00B5489D" w:rsidRDefault="00B5489D" w:rsidP="00322648">
            <w:pPr>
              <w:pStyle w:val="Para"/>
              <w:jc w:val="center"/>
            </w:pPr>
            <w:r w:rsidRPr="00B5489D">
              <w:t>0.0310</w:t>
            </w:r>
            <w:r>
              <w:t>1</w:t>
            </w:r>
          </w:p>
        </w:tc>
        <w:tc>
          <w:tcPr>
            <w:tcW w:w="992" w:type="dxa"/>
          </w:tcPr>
          <w:p w14:paraId="34787650" w14:textId="5E73294A" w:rsidR="00B5489D" w:rsidRDefault="00B5334F" w:rsidP="00322648">
            <w:pPr>
              <w:pStyle w:val="Para"/>
              <w:jc w:val="center"/>
            </w:pPr>
            <w:r w:rsidRPr="00B5334F">
              <w:t>0.01921</w:t>
            </w:r>
          </w:p>
        </w:tc>
      </w:tr>
    </w:tbl>
    <w:p w14:paraId="7A8920C0" w14:textId="7D324624" w:rsidR="00654B6A" w:rsidRDefault="00654B6A" w:rsidP="00322648">
      <w:pPr>
        <w:pStyle w:val="Head2"/>
      </w:pPr>
    </w:p>
    <w:p w14:paraId="0CB9BF0E" w14:textId="1E9B14D0" w:rsidR="006E1CDF" w:rsidRDefault="006E1CDF" w:rsidP="00322648">
      <w:pPr>
        <w:pStyle w:val="Para"/>
      </w:pPr>
      <w:r>
        <w:t xml:space="preserve">It presents better results for the </w:t>
      </w:r>
      <w:r w:rsidR="009A20BF">
        <w:t>threshold 0.01.</w:t>
      </w:r>
    </w:p>
    <w:p w14:paraId="3E7A3459" w14:textId="2019D7E8" w:rsidR="00871FB2" w:rsidRDefault="00871FB2" w:rsidP="00322648">
      <w:pPr>
        <w:pStyle w:val="Para"/>
      </w:pPr>
      <w:r>
        <w:t xml:space="preserve">Using scale factor and a threshold of 0.01 results </w:t>
      </w:r>
      <w:r w:rsidR="00322648">
        <w:t>inscreased about 0.010 on MAP.</w:t>
      </w:r>
    </w:p>
    <w:p w14:paraId="419F4E49" w14:textId="6CF8E2CD" w:rsidR="00871FB2" w:rsidRDefault="00871FB2" w:rsidP="00322648">
      <w:pPr>
        <w:pStyle w:val="Para"/>
      </w:pPr>
    </w:p>
    <w:p w14:paraId="19B179A9" w14:textId="6D806A1E" w:rsidR="003E0199" w:rsidRDefault="003E0199" w:rsidP="00322648">
      <w:pPr>
        <w:pStyle w:val="Para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Mean Average Precision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89"/>
        <w:gridCol w:w="1404"/>
        <w:gridCol w:w="1222"/>
      </w:tblGrid>
      <w:tr w:rsidR="00ED3235" w14:paraId="37CA6AB3" w14:textId="77777777" w:rsidTr="00ED3235">
        <w:tc>
          <w:tcPr>
            <w:tcW w:w="1101" w:type="dxa"/>
          </w:tcPr>
          <w:p w14:paraId="3512440A" w14:textId="7DFD05B9" w:rsidR="00ED3235" w:rsidRPr="00322648" w:rsidRDefault="003E0199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Features</w:t>
            </w:r>
          </w:p>
        </w:tc>
        <w:tc>
          <w:tcPr>
            <w:tcW w:w="1289" w:type="dxa"/>
          </w:tcPr>
          <w:p w14:paraId="18C8FCB1" w14:textId="28922F36" w:rsidR="00ED3235" w:rsidRPr="00322648" w:rsidRDefault="00ED3235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RRF</w:t>
            </w:r>
          </w:p>
        </w:tc>
        <w:tc>
          <w:tcPr>
            <w:tcW w:w="1404" w:type="dxa"/>
          </w:tcPr>
          <w:p w14:paraId="7192C998" w14:textId="0DFD8297" w:rsidR="00ED3235" w:rsidRPr="00322648" w:rsidRDefault="00ED3235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CombSum</w:t>
            </w:r>
          </w:p>
        </w:tc>
        <w:tc>
          <w:tcPr>
            <w:tcW w:w="1222" w:type="dxa"/>
          </w:tcPr>
          <w:p w14:paraId="274CCE5F" w14:textId="50E5AB9F" w:rsidR="00ED3235" w:rsidRPr="00322648" w:rsidRDefault="00ED3235" w:rsidP="00322648">
            <w:pPr>
              <w:pStyle w:val="Para"/>
              <w:rPr>
                <w:b/>
                <w:bCs/>
              </w:rPr>
            </w:pPr>
            <w:r w:rsidRPr="00322648">
              <w:rPr>
                <w:b/>
                <w:bCs/>
              </w:rPr>
              <w:t>CombMNZ</w:t>
            </w:r>
          </w:p>
        </w:tc>
      </w:tr>
      <w:tr w:rsidR="00ED3235" w14:paraId="7D40247C" w14:textId="77777777" w:rsidTr="00ED3235">
        <w:tc>
          <w:tcPr>
            <w:tcW w:w="1101" w:type="dxa"/>
          </w:tcPr>
          <w:p w14:paraId="502A2E8D" w14:textId="1FF11190" w:rsidR="00ED3235" w:rsidRPr="00322648" w:rsidRDefault="009E4C45" w:rsidP="00322648">
            <w:pPr>
              <w:pStyle w:val="Para"/>
            </w:pPr>
            <w:r w:rsidRPr="00322648">
              <w:t>b</w:t>
            </w:r>
            <w:r w:rsidR="003E0199" w:rsidRPr="00322648">
              <w:t>m25</w:t>
            </w:r>
          </w:p>
        </w:tc>
        <w:tc>
          <w:tcPr>
            <w:tcW w:w="1289" w:type="dxa"/>
          </w:tcPr>
          <w:p w14:paraId="7D48AC90" w14:textId="5A60E47B" w:rsidR="00ED3235" w:rsidRPr="00322648" w:rsidRDefault="00ED3235" w:rsidP="00322648">
            <w:pPr>
              <w:pStyle w:val="Para"/>
            </w:pPr>
            <w:r w:rsidRPr="00322648">
              <w:t>0.06235</w:t>
            </w:r>
          </w:p>
        </w:tc>
        <w:tc>
          <w:tcPr>
            <w:tcW w:w="1404" w:type="dxa"/>
          </w:tcPr>
          <w:p w14:paraId="68110C3E" w14:textId="4BCF1C48" w:rsidR="00ED3235" w:rsidRPr="00322648" w:rsidRDefault="00ED3235" w:rsidP="00322648">
            <w:pPr>
              <w:pStyle w:val="Para"/>
            </w:pPr>
            <w:r w:rsidRPr="00322648">
              <w:t>0.36801</w:t>
            </w:r>
          </w:p>
        </w:tc>
        <w:tc>
          <w:tcPr>
            <w:tcW w:w="1222" w:type="dxa"/>
          </w:tcPr>
          <w:p w14:paraId="710F9125" w14:textId="4858CB48" w:rsidR="00ED3235" w:rsidRPr="00322648" w:rsidRDefault="00ED3235" w:rsidP="00322648">
            <w:pPr>
              <w:pStyle w:val="Para"/>
            </w:pPr>
            <w:r w:rsidRPr="00322648">
              <w:t>0.21414</w:t>
            </w:r>
          </w:p>
        </w:tc>
      </w:tr>
      <w:tr w:rsidR="00ED3235" w14:paraId="6276187E" w14:textId="77777777" w:rsidTr="00ED3235">
        <w:tc>
          <w:tcPr>
            <w:tcW w:w="1101" w:type="dxa"/>
          </w:tcPr>
          <w:p w14:paraId="6B6C28DF" w14:textId="4CFF9494" w:rsidR="00ED3235" w:rsidRPr="00322648" w:rsidRDefault="009E4C45" w:rsidP="00322648">
            <w:pPr>
              <w:pStyle w:val="Para"/>
            </w:pPr>
            <w:r w:rsidRPr="00322648">
              <w:t>bm25, tf</w:t>
            </w:r>
          </w:p>
        </w:tc>
        <w:tc>
          <w:tcPr>
            <w:tcW w:w="1289" w:type="dxa"/>
          </w:tcPr>
          <w:p w14:paraId="2F68D6AB" w14:textId="6BE060E3" w:rsidR="00ED3235" w:rsidRPr="00322648" w:rsidRDefault="00ED3235" w:rsidP="00322648">
            <w:pPr>
              <w:pStyle w:val="Para"/>
            </w:pPr>
            <w:r w:rsidRPr="00322648">
              <w:t>0.11434</w:t>
            </w:r>
          </w:p>
        </w:tc>
        <w:tc>
          <w:tcPr>
            <w:tcW w:w="1404" w:type="dxa"/>
          </w:tcPr>
          <w:p w14:paraId="64002813" w14:textId="052144FD" w:rsidR="00ED3235" w:rsidRPr="00322648" w:rsidRDefault="00ED3235" w:rsidP="00322648">
            <w:pPr>
              <w:pStyle w:val="Para"/>
            </w:pPr>
            <w:r w:rsidRPr="00322648">
              <w:t>0.08777</w:t>
            </w:r>
          </w:p>
        </w:tc>
        <w:tc>
          <w:tcPr>
            <w:tcW w:w="1222" w:type="dxa"/>
          </w:tcPr>
          <w:p w14:paraId="750E4574" w14:textId="774FA2CF" w:rsidR="00ED3235" w:rsidRPr="00322648" w:rsidRDefault="00ED3235" w:rsidP="00322648">
            <w:pPr>
              <w:pStyle w:val="Para"/>
            </w:pPr>
            <w:r w:rsidRPr="00322648">
              <w:t>0.06701</w:t>
            </w:r>
          </w:p>
        </w:tc>
      </w:tr>
      <w:tr w:rsidR="00ED3235" w14:paraId="1295232A" w14:textId="77777777" w:rsidTr="00ED3235">
        <w:tc>
          <w:tcPr>
            <w:tcW w:w="1101" w:type="dxa"/>
          </w:tcPr>
          <w:p w14:paraId="67967E2D" w14:textId="4D45FCA0" w:rsidR="00ED3235" w:rsidRPr="00322648" w:rsidRDefault="009E4C45" w:rsidP="00322648">
            <w:pPr>
              <w:pStyle w:val="Para"/>
            </w:pPr>
            <w:r w:rsidRPr="00322648">
              <w:t>bm</w:t>
            </w:r>
            <w:proofErr w:type="gramStart"/>
            <w:r w:rsidRPr="00322648">
              <w:t>25,  idf</w:t>
            </w:r>
            <w:proofErr w:type="gramEnd"/>
            <w:r w:rsidRPr="00322648">
              <w:t>, tf, tfidf</w:t>
            </w:r>
          </w:p>
        </w:tc>
        <w:tc>
          <w:tcPr>
            <w:tcW w:w="1289" w:type="dxa"/>
          </w:tcPr>
          <w:p w14:paraId="13736D7A" w14:textId="19F1E186" w:rsidR="00ED3235" w:rsidRPr="00322648" w:rsidRDefault="00ED3235" w:rsidP="00322648">
            <w:pPr>
              <w:pStyle w:val="Para"/>
            </w:pPr>
            <w:r w:rsidRPr="00322648">
              <w:t>0.13961</w:t>
            </w:r>
          </w:p>
        </w:tc>
        <w:tc>
          <w:tcPr>
            <w:tcW w:w="1404" w:type="dxa"/>
          </w:tcPr>
          <w:p w14:paraId="4E3B8EBA" w14:textId="54489707" w:rsidR="00ED3235" w:rsidRPr="00322648" w:rsidRDefault="00ED3235" w:rsidP="00322648">
            <w:pPr>
              <w:pStyle w:val="Para"/>
            </w:pPr>
            <w:r w:rsidRPr="00322648">
              <w:t>0.04610</w:t>
            </w:r>
          </w:p>
        </w:tc>
        <w:tc>
          <w:tcPr>
            <w:tcW w:w="1222" w:type="dxa"/>
          </w:tcPr>
          <w:p w14:paraId="5DDF5241" w14:textId="76553416" w:rsidR="00ED3235" w:rsidRPr="00322648" w:rsidRDefault="00ED3235" w:rsidP="00322648">
            <w:pPr>
              <w:pStyle w:val="Para"/>
            </w:pPr>
            <w:r w:rsidRPr="00322648">
              <w:t>0.05912</w:t>
            </w:r>
          </w:p>
        </w:tc>
      </w:tr>
      <w:tr w:rsidR="00ED3235" w14:paraId="5613BA0E" w14:textId="77777777" w:rsidTr="00ED3235">
        <w:tc>
          <w:tcPr>
            <w:tcW w:w="1101" w:type="dxa"/>
          </w:tcPr>
          <w:p w14:paraId="7E72B85A" w14:textId="6DE61F5C" w:rsidR="00ED3235" w:rsidRPr="00322648" w:rsidRDefault="00ED3235" w:rsidP="00322648">
            <w:pPr>
              <w:pStyle w:val="Para"/>
            </w:pPr>
            <w:r w:rsidRPr="00322648">
              <w:t>bm25, tf, tfidf</w:t>
            </w:r>
          </w:p>
        </w:tc>
        <w:tc>
          <w:tcPr>
            <w:tcW w:w="1289" w:type="dxa"/>
          </w:tcPr>
          <w:p w14:paraId="12175A72" w14:textId="117B597C" w:rsidR="00ED3235" w:rsidRPr="00322648" w:rsidRDefault="00ED3235" w:rsidP="00322648">
            <w:pPr>
              <w:pStyle w:val="Para"/>
            </w:pPr>
            <w:r w:rsidRPr="00322648">
              <w:t>0.13260</w:t>
            </w:r>
          </w:p>
        </w:tc>
        <w:tc>
          <w:tcPr>
            <w:tcW w:w="1404" w:type="dxa"/>
          </w:tcPr>
          <w:p w14:paraId="24F583BC" w14:textId="4A1E01F9" w:rsidR="00ED3235" w:rsidRPr="00322648" w:rsidRDefault="00ED3235" w:rsidP="00322648">
            <w:pPr>
              <w:pStyle w:val="Para"/>
            </w:pPr>
            <w:r w:rsidRPr="00322648">
              <w:t>0.05319</w:t>
            </w:r>
          </w:p>
        </w:tc>
        <w:tc>
          <w:tcPr>
            <w:tcW w:w="1222" w:type="dxa"/>
          </w:tcPr>
          <w:p w14:paraId="79CB7F3C" w14:textId="0879E206" w:rsidR="00ED3235" w:rsidRPr="00322648" w:rsidRDefault="00ED3235" w:rsidP="00322648">
            <w:pPr>
              <w:pStyle w:val="Para"/>
            </w:pPr>
            <w:r w:rsidRPr="00322648">
              <w:t>0.05223</w:t>
            </w:r>
          </w:p>
        </w:tc>
      </w:tr>
      <w:tr w:rsidR="00ED3235" w14:paraId="3423CD43" w14:textId="77777777" w:rsidTr="00ED3235">
        <w:tc>
          <w:tcPr>
            <w:tcW w:w="1101" w:type="dxa"/>
          </w:tcPr>
          <w:p w14:paraId="4DD58440" w14:textId="77777777" w:rsidR="00ED3235" w:rsidRDefault="00ED3235" w:rsidP="00322648">
            <w:pPr>
              <w:pStyle w:val="Para"/>
            </w:pPr>
          </w:p>
        </w:tc>
        <w:tc>
          <w:tcPr>
            <w:tcW w:w="1289" w:type="dxa"/>
          </w:tcPr>
          <w:p w14:paraId="133F6AF0" w14:textId="77777777" w:rsidR="00ED3235" w:rsidRDefault="00ED3235" w:rsidP="00322648">
            <w:pPr>
              <w:pStyle w:val="Para"/>
            </w:pPr>
          </w:p>
        </w:tc>
        <w:tc>
          <w:tcPr>
            <w:tcW w:w="1404" w:type="dxa"/>
          </w:tcPr>
          <w:p w14:paraId="02F62AF2" w14:textId="77777777" w:rsidR="00ED3235" w:rsidRDefault="00ED3235" w:rsidP="00322648">
            <w:pPr>
              <w:pStyle w:val="Para"/>
            </w:pPr>
          </w:p>
        </w:tc>
        <w:tc>
          <w:tcPr>
            <w:tcW w:w="1222" w:type="dxa"/>
          </w:tcPr>
          <w:p w14:paraId="38DA2A68" w14:textId="77777777" w:rsidR="00ED3235" w:rsidRDefault="00ED3235" w:rsidP="00322648">
            <w:pPr>
              <w:pStyle w:val="Para"/>
            </w:pPr>
          </w:p>
        </w:tc>
      </w:tr>
      <w:tr w:rsidR="00ED3235" w14:paraId="70C8242A" w14:textId="77777777" w:rsidTr="00ED3235">
        <w:tc>
          <w:tcPr>
            <w:tcW w:w="1101" w:type="dxa"/>
          </w:tcPr>
          <w:p w14:paraId="5C864A4C" w14:textId="77777777" w:rsidR="00ED3235" w:rsidRDefault="00ED3235" w:rsidP="00322648">
            <w:pPr>
              <w:pStyle w:val="Para"/>
            </w:pPr>
          </w:p>
        </w:tc>
        <w:tc>
          <w:tcPr>
            <w:tcW w:w="1289" w:type="dxa"/>
          </w:tcPr>
          <w:p w14:paraId="26DD1FFA" w14:textId="77777777" w:rsidR="00ED3235" w:rsidRDefault="00ED3235" w:rsidP="00322648">
            <w:pPr>
              <w:pStyle w:val="Para"/>
            </w:pPr>
          </w:p>
        </w:tc>
        <w:tc>
          <w:tcPr>
            <w:tcW w:w="1404" w:type="dxa"/>
          </w:tcPr>
          <w:p w14:paraId="0C206F8C" w14:textId="77777777" w:rsidR="00ED3235" w:rsidRDefault="00ED3235" w:rsidP="00322648">
            <w:pPr>
              <w:pStyle w:val="Para"/>
            </w:pPr>
          </w:p>
        </w:tc>
        <w:tc>
          <w:tcPr>
            <w:tcW w:w="1222" w:type="dxa"/>
          </w:tcPr>
          <w:p w14:paraId="53640A67" w14:textId="77777777" w:rsidR="00ED3235" w:rsidRDefault="00ED3235" w:rsidP="00322648">
            <w:pPr>
              <w:pStyle w:val="Para"/>
            </w:pPr>
          </w:p>
        </w:tc>
      </w:tr>
    </w:tbl>
    <w:p w14:paraId="2321D47A" w14:textId="77777777" w:rsidR="00ED3235" w:rsidRDefault="00ED3235" w:rsidP="00322648">
      <w:pPr>
        <w:pStyle w:val="Para"/>
      </w:pPr>
    </w:p>
    <w:p w14:paraId="3966C0EC" w14:textId="77777777" w:rsidR="00871FB2" w:rsidRDefault="00871FB2" w:rsidP="00322648">
      <w:pPr>
        <w:pStyle w:val="Head2"/>
      </w:pPr>
    </w:p>
    <w:p w14:paraId="2575823F" w14:textId="77777777" w:rsidR="00871FB2" w:rsidRDefault="00871FB2" w:rsidP="00322648">
      <w:pPr>
        <w:pStyle w:val="Head2"/>
      </w:pPr>
    </w:p>
    <w:p w14:paraId="65A0DD35" w14:textId="77777777" w:rsidR="00871FB2" w:rsidRDefault="00871FB2" w:rsidP="00322648">
      <w:pPr>
        <w:pStyle w:val="Head2"/>
      </w:pPr>
    </w:p>
    <w:p w14:paraId="26713B26" w14:textId="47CF4FC0" w:rsidR="004E4B7D" w:rsidRDefault="004E4B7D" w:rsidP="00322648">
      <w:pPr>
        <w:pStyle w:val="Head2"/>
      </w:pPr>
    </w:p>
    <w:p w14:paraId="7764F3CD" w14:textId="77777777" w:rsidR="0071476C" w:rsidRDefault="00143FF5" w:rsidP="0071476C">
      <w:pPr>
        <w:pStyle w:val="Head1"/>
        <w:spacing w:after="0"/>
      </w:pPr>
      <w:r w:rsidRPr="00582D6F">
        <w:t>4</w:t>
      </w:r>
      <w:r w:rsidRPr="002C526B">
        <w:t> </w:t>
      </w:r>
      <w:r w:rsidRPr="002C526B">
        <w:t xml:space="preserve"> </w:t>
      </w:r>
      <w:r w:rsidR="0071476C">
        <w:t>A practical application</w:t>
      </w:r>
    </w:p>
    <w:p w14:paraId="76E9FE40" w14:textId="77777777" w:rsidR="00143FF5" w:rsidRDefault="00143FF5" w:rsidP="0071476C">
      <w:pPr>
        <w:pStyle w:val="Head1"/>
        <w:spacing w:after="0"/>
      </w:pPr>
      <w:r>
        <w:rPr>
          <w:rStyle w:val="Label"/>
          <w14:ligatures w14:val="standard"/>
        </w:rPr>
        <w:t>4</w:t>
      </w:r>
      <w:r w:rsidRPr="00586A35">
        <w:rPr>
          <w:rStyle w:val="Label"/>
          <w14:ligatures w14:val="standard"/>
        </w:rPr>
        <w:t>.1</w:t>
      </w:r>
      <w:r w:rsidRPr="00586A35">
        <w:t> </w:t>
      </w:r>
      <w:r>
        <w:t>Implementation</w:t>
      </w:r>
    </w:p>
    <w:p w14:paraId="09CBC3FB" w14:textId="77777777" w:rsidR="00391E91" w:rsidRDefault="00391E91" w:rsidP="00322648">
      <w:pPr>
        <w:pStyle w:val="Head2"/>
      </w:pPr>
      <w:r>
        <w:rPr>
          <w:rStyle w:val="Label"/>
        </w:rPr>
        <w:t>4</w:t>
      </w:r>
      <w:r w:rsidRPr="00586A35">
        <w:rPr>
          <w:rStyle w:val="Label"/>
        </w:rPr>
        <w:t>.</w:t>
      </w:r>
      <w:r>
        <w:rPr>
          <w:rStyle w:val="Label"/>
        </w:rPr>
        <w:t>2</w:t>
      </w:r>
      <w:r w:rsidRPr="00586A35">
        <w:t> </w:t>
      </w:r>
      <w:r>
        <w:t>Results</w:t>
      </w:r>
    </w:p>
    <w:p w14:paraId="692A28DB" w14:textId="77777777" w:rsidR="00914233" w:rsidRDefault="00914233" w:rsidP="00322648">
      <w:pPr>
        <w:pStyle w:val="Para"/>
        <w:rPr>
          <w:lang w:eastAsia="it-IT"/>
        </w:rPr>
      </w:pPr>
    </w:p>
    <w:p w14:paraId="116E4E00" w14:textId="77777777" w:rsidR="00143FF5" w:rsidRDefault="00143FF5" w:rsidP="00322648">
      <w:pPr>
        <w:pStyle w:val="Para"/>
        <w:rPr>
          <w:lang w:eastAsia="it-IT"/>
        </w:rPr>
      </w:pPr>
    </w:p>
    <w:sectPr w:rsidR="00143FF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07E42" w14:textId="77777777" w:rsidR="00FB17F5" w:rsidRDefault="00FB17F5">
      <w:r>
        <w:separator/>
      </w:r>
    </w:p>
  </w:endnote>
  <w:endnote w:type="continuationSeparator" w:id="0">
    <w:p w14:paraId="5E6238FD" w14:textId="77777777" w:rsidR="00FB17F5" w:rsidRDefault="00FB17F5">
      <w:r>
        <w:continuationSeparator/>
      </w:r>
    </w:p>
  </w:endnote>
  <w:endnote w:type="continuationNotice" w:id="1">
    <w:p w14:paraId="6D587708" w14:textId="77777777" w:rsidR="00FB17F5" w:rsidRDefault="00FB1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DEC25" w14:textId="77777777" w:rsidR="00586A35" w:rsidRPr="00586A35" w:rsidRDefault="00586A35" w:rsidP="00586A35">
    <w:pPr>
      <w:pStyle w:val="Rodap"/>
      <w:rPr>
        <w:rStyle w:val="Nmerodepgina"/>
        <w:rFonts w:ascii="Linux Biolinum" w:hAnsi="Linux Biolinum" w:cs="Linux Biolinum"/>
      </w:rPr>
    </w:pPr>
  </w:p>
  <w:p w14:paraId="3CB93FDA" w14:textId="77777777" w:rsidR="00586A35" w:rsidRPr="00586A35" w:rsidRDefault="00586A35" w:rsidP="00586A35">
    <w:pPr>
      <w:pStyle w:val="Rodap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99CC" w14:textId="77777777" w:rsidR="002B01E4" w:rsidRPr="00586A35" w:rsidRDefault="002B01E4">
    <w:pPr>
      <w:pStyle w:val="Rodap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313D1" w14:textId="77777777" w:rsidR="00FB17F5" w:rsidRDefault="00FB17F5">
      <w:r>
        <w:separator/>
      </w:r>
    </w:p>
  </w:footnote>
  <w:footnote w:type="continuationSeparator" w:id="0">
    <w:p w14:paraId="7D612492" w14:textId="77777777" w:rsidR="00FB17F5" w:rsidRDefault="00FB17F5">
      <w:r>
        <w:continuationSeparator/>
      </w:r>
    </w:p>
  </w:footnote>
  <w:footnote w:type="continuationNotice" w:id="1">
    <w:p w14:paraId="29433A5F" w14:textId="77777777" w:rsidR="00FB17F5" w:rsidRDefault="00FB17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55D259A9" w14:textId="77777777" w:rsidTr="00586A35">
      <w:tc>
        <w:tcPr>
          <w:tcW w:w="2500" w:type="pct"/>
          <w:vAlign w:val="center"/>
        </w:tcPr>
        <w:p w14:paraId="798CEE6C" w14:textId="77777777" w:rsidR="00586A35" w:rsidRPr="00586A35" w:rsidRDefault="00981D89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 xml:space="preserve">automatic keyphrase extraction </w:t>
          </w:r>
        </w:p>
      </w:tc>
      <w:tc>
        <w:tcPr>
          <w:tcW w:w="2500" w:type="pct"/>
          <w:vAlign w:val="center"/>
        </w:tcPr>
        <w:p w14:paraId="2EA39D32" w14:textId="77777777" w:rsidR="00586A35" w:rsidRPr="00586A35" w:rsidRDefault="00981D89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Group 10</w:t>
          </w:r>
        </w:p>
      </w:tc>
    </w:tr>
  </w:tbl>
  <w:p w14:paraId="01C681B7" w14:textId="77777777" w:rsidR="002B01E4" w:rsidRPr="00586A35" w:rsidRDefault="002B01E4" w:rsidP="00586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4C575A65" w14:textId="77777777" w:rsidTr="00586A35">
      <w:tc>
        <w:tcPr>
          <w:tcW w:w="2500" w:type="pct"/>
          <w:vAlign w:val="center"/>
        </w:tcPr>
        <w:p w14:paraId="1BAE34C1" w14:textId="77777777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052A8C5C" w14:textId="77777777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4E33BEA4" w14:textId="77777777" w:rsidR="002B01E4" w:rsidRPr="00586A35" w:rsidRDefault="002B01E4" w:rsidP="00586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2C66C1"/>
    <w:multiLevelType w:val="multilevel"/>
    <w:tmpl w:val="8A58B86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30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0F24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8763A"/>
    <w:rsid w:val="000C050B"/>
    <w:rsid w:val="000E118B"/>
    <w:rsid w:val="000E278E"/>
    <w:rsid w:val="000E7A87"/>
    <w:rsid w:val="000F6090"/>
    <w:rsid w:val="001041A3"/>
    <w:rsid w:val="0010534D"/>
    <w:rsid w:val="00116F34"/>
    <w:rsid w:val="001240ED"/>
    <w:rsid w:val="00125AC6"/>
    <w:rsid w:val="00127D30"/>
    <w:rsid w:val="001310DF"/>
    <w:rsid w:val="0013113A"/>
    <w:rsid w:val="001314CF"/>
    <w:rsid w:val="001363F5"/>
    <w:rsid w:val="00140C02"/>
    <w:rsid w:val="00141A17"/>
    <w:rsid w:val="0014244B"/>
    <w:rsid w:val="00142FEA"/>
    <w:rsid w:val="00143FF5"/>
    <w:rsid w:val="0014448D"/>
    <w:rsid w:val="001453E7"/>
    <w:rsid w:val="00145419"/>
    <w:rsid w:val="00145486"/>
    <w:rsid w:val="00152510"/>
    <w:rsid w:val="001566AE"/>
    <w:rsid w:val="001751F7"/>
    <w:rsid w:val="00182EF1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1F81"/>
    <w:rsid w:val="002233F8"/>
    <w:rsid w:val="0023747C"/>
    <w:rsid w:val="00245119"/>
    <w:rsid w:val="00247A7D"/>
    <w:rsid w:val="00250FEF"/>
    <w:rsid w:val="00252596"/>
    <w:rsid w:val="00264B6B"/>
    <w:rsid w:val="00270347"/>
    <w:rsid w:val="0027195D"/>
    <w:rsid w:val="002738DA"/>
    <w:rsid w:val="00282215"/>
    <w:rsid w:val="00282789"/>
    <w:rsid w:val="002904EB"/>
    <w:rsid w:val="00290DF5"/>
    <w:rsid w:val="00292645"/>
    <w:rsid w:val="0029583F"/>
    <w:rsid w:val="002A517A"/>
    <w:rsid w:val="002B01E4"/>
    <w:rsid w:val="002B1F59"/>
    <w:rsid w:val="002B777F"/>
    <w:rsid w:val="002C480A"/>
    <w:rsid w:val="002C526B"/>
    <w:rsid w:val="002D26C4"/>
    <w:rsid w:val="002E38F0"/>
    <w:rsid w:val="002E5C28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2648"/>
    <w:rsid w:val="0032775A"/>
    <w:rsid w:val="0033342D"/>
    <w:rsid w:val="003342CD"/>
    <w:rsid w:val="00336D12"/>
    <w:rsid w:val="0034235E"/>
    <w:rsid w:val="00356296"/>
    <w:rsid w:val="003573CF"/>
    <w:rsid w:val="00357671"/>
    <w:rsid w:val="00364AB9"/>
    <w:rsid w:val="00373175"/>
    <w:rsid w:val="0037572A"/>
    <w:rsid w:val="00376CCC"/>
    <w:rsid w:val="0038080D"/>
    <w:rsid w:val="00386F49"/>
    <w:rsid w:val="003872C7"/>
    <w:rsid w:val="00390853"/>
    <w:rsid w:val="00391E91"/>
    <w:rsid w:val="00392395"/>
    <w:rsid w:val="003936B1"/>
    <w:rsid w:val="003944CF"/>
    <w:rsid w:val="003A1ABD"/>
    <w:rsid w:val="003B1CA3"/>
    <w:rsid w:val="003B44F3"/>
    <w:rsid w:val="003B7525"/>
    <w:rsid w:val="003C1AD2"/>
    <w:rsid w:val="003C3338"/>
    <w:rsid w:val="003C3DAD"/>
    <w:rsid w:val="003D0DD2"/>
    <w:rsid w:val="003D2E6D"/>
    <w:rsid w:val="003D544B"/>
    <w:rsid w:val="003D64BC"/>
    <w:rsid w:val="003D7001"/>
    <w:rsid w:val="003E0199"/>
    <w:rsid w:val="003E0299"/>
    <w:rsid w:val="003E6247"/>
    <w:rsid w:val="003F1035"/>
    <w:rsid w:val="003F4297"/>
    <w:rsid w:val="003F5DAE"/>
    <w:rsid w:val="003F5F3D"/>
    <w:rsid w:val="003F7CA2"/>
    <w:rsid w:val="004128EE"/>
    <w:rsid w:val="00426B51"/>
    <w:rsid w:val="00427C7D"/>
    <w:rsid w:val="00431769"/>
    <w:rsid w:val="00431CB0"/>
    <w:rsid w:val="0045186A"/>
    <w:rsid w:val="0046042C"/>
    <w:rsid w:val="004707CB"/>
    <w:rsid w:val="00474530"/>
    <w:rsid w:val="00480A08"/>
    <w:rsid w:val="0048106F"/>
    <w:rsid w:val="0048126B"/>
    <w:rsid w:val="004825CE"/>
    <w:rsid w:val="004836A6"/>
    <w:rsid w:val="004844EC"/>
    <w:rsid w:val="00492EF4"/>
    <w:rsid w:val="0049476C"/>
    <w:rsid w:val="004947C9"/>
    <w:rsid w:val="00495781"/>
    <w:rsid w:val="00497365"/>
    <w:rsid w:val="004976C9"/>
    <w:rsid w:val="004A7556"/>
    <w:rsid w:val="004B0BF6"/>
    <w:rsid w:val="004C1EDF"/>
    <w:rsid w:val="004C49F3"/>
    <w:rsid w:val="004C6B2D"/>
    <w:rsid w:val="004C6C59"/>
    <w:rsid w:val="004E4B7D"/>
    <w:rsid w:val="004E56C8"/>
    <w:rsid w:val="0050103C"/>
    <w:rsid w:val="005041C6"/>
    <w:rsid w:val="00504C8B"/>
    <w:rsid w:val="00506EF6"/>
    <w:rsid w:val="005153AC"/>
    <w:rsid w:val="005160AB"/>
    <w:rsid w:val="00523CD9"/>
    <w:rsid w:val="005337E2"/>
    <w:rsid w:val="00540C55"/>
    <w:rsid w:val="00551881"/>
    <w:rsid w:val="005528F6"/>
    <w:rsid w:val="005823E7"/>
    <w:rsid w:val="00582D6F"/>
    <w:rsid w:val="0058578F"/>
    <w:rsid w:val="00586A35"/>
    <w:rsid w:val="00586D97"/>
    <w:rsid w:val="00591437"/>
    <w:rsid w:val="005927BE"/>
    <w:rsid w:val="00596082"/>
    <w:rsid w:val="00596F2A"/>
    <w:rsid w:val="005B2ED3"/>
    <w:rsid w:val="005B493F"/>
    <w:rsid w:val="005C3D72"/>
    <w:rsid w:val="005C555B"/>
    <w:rsid w:val="005C5E36"/>
    <w:rsid w:val="005C60B0"/>
    <w:rsid w:val="005D0695"/>
    <w:rsid w:val="005D0CCE"/>
    <w:rsid w:val="005D1D5E"/>
    <w:rsid w:val="005D4DD2"/>
    <w:rsid w:val="005D5907"/>
    <w:rsid w:val="005D7E6E"/>
    <w:rsid w:val="005E22A3"/>
    <w:rsid w:val="005F30FF"/>
    <w:rsid w:val="006011CE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B6A"/>
    <w:rsid w:val="00654D92"/>
    <w:rsid w:val="00660A05"/>
    <w:rsid w:val="00670649"/>
    <w:rsid w:val="00675128"/>
    <w:rsid w:val="00680C7F"/>
    <w:rsid w:val="00684F96"/>
    <w:rsid w:val="00686F9E"/>
    <w:rsid w:val="006929FB"/>
    <w:rsid w:val="0069472B"/>
    <w:rsid w:val="00694749"/>
    <w:rsid w:val="0069568A"/>
    <w:rsid w:val="006978B2"/>
    <w:rsid w:val="006A22F6"/>
    <w:rsid w:val="006A29E8"/>
    <w:rsid w:val="006A6211"/>
    <w:rsid w:val="006B1C7F"/>
    <w:rsid w:val="006B2BC3"/>
    <w:rsid w:val="006C4BE3"/>
    <w:rsid w:val="006D0E9B"/>
    <w:rsid w:val="006D1865"/>
    <w:rsid w:val="006D2239"/>
    <w:rsid w:val="006E0D12"/>
    <w:rsid w:val="006E1CDF"/>
    <w:rsid w:val="006E4407"/>
    <w:rsid w:val="006E7653"/>
    <w:rsid w:val="006F050A"/>
    <w:rsid w:val="006F1681"/>
    <w:rsid w:val="006F594A"/>
    <w:rsid w:val="00700002"/>
    <w:rsid w:val="00701FA6"/>
    <w:rsid w:val="0070306F"/>
    <w:rsid w:val="0070473B"/>
    <w:rsid w:val="0070531E"/>
    <w:rsid w:val="00706EAF"/>
    <w:rsid w:val="00710B1B"/>
    <w:rsid w:val="0071476C"/>
    <w:rsid w:val="00717FB2"/>
    <w:rsid w:val="007249CB"/>
    <w:rsid w:val="00727914"/>
    <w:rsid w:val="00727DE6"/>
    <w:rsid w:val="00727EBD"/>
    <w:rsid w:val="00732243"/>
    <w:rsid w:val="00732D22"/>
    <w:rsid w:val="00743328"/>
    <w:rsid w:val="007451FF"/>
    <w:rsid w:val="00745373"/>
    <w:rsid w:val="00747127"/>
    <w:rsid w:val="00747E69"/>
    <w:rsid w:val="00751EC1"/>
    <w:rsid w:val="00752225"/>
    <w:rsid w:val="00753548"/>
    <w:rsid w:val="00764059"/>
    <w:rsid w:val="007647B0"/>
    <w:rsid w:val="00765265"/>
    <w:rsid w:val="00772641"/>
    <w:rsid w:val="007733A6"/>
    <w:rsid w:val="007800CE"/>
    <w:rsid w:val="00780227"/>
    <w:rsid w:val="007917A3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C58AB"/>
    <w:rsid w:val="007D3C28"/>
    <w:rsid w:val="007E0B4F"/>
    <w:rsid w:val="007E301A"/>
    <w:rsid w:val="007E7648"/>
    <w:rsid w:val="007F2D1D"/>
    <w:rsid w:val="007F2D2A"/>
    <w:rsid w:val="00802E06"/>
    <w:rsid w:val="008051C3"/>
    <w:rsid w:val="00810CE2"/>
    <w:rsid w:val="008150D4"/>
    <w:rsid w:val="00824131"/>
    <w:rsid w:val="008313F7"/>
    <w:rsid w:val="0083735E"/>
    <w:rsid w:val="00837CBF"/>
    <w:rsid w:val="008431CA"/>
    <w:rsid w:val="00843705"/>
    <w:rsid w:val="00847A31"/>
    <w:rsid w:val="00850D0C"/>
    <w:rsid w:val="0085553A"/>
    <w:rsid w:val="00871E83"/>
    <w:rsid w:val="00871FB2"/>
    <w:rsid w:val="00887F1D"/>
    <w:rsid w:val="0089066F"/>
    <w:rsid w:val="00891A1D"/>
    <w:rsid w:val="008949E1"/>
    <w:rsid w:val="008A3DB0"/>
    <w:rsid w:val="008A4615"/>
    <w:rsid w:val="008A665A"/>
    <w:rsid w:val="008A7372"/>
    <w:rsid w:val="008B1EFD"/>
    <w:rsid w:val="008B710D"/>
    <w:rsid w:val="008C6E83"/>
    <w:rsid w:val="008C72C9"/>
    <w:rsid w:val="008D4A83"/>
    <w:rsid w:val="008F388B"/>
    <w:rsid w:val="008F6FB8"/>
    <w:rsid w:val="009010B7"/>
    <w:rsid w:val="009073E1"/>
    <w:rsid w:val="00914233"/>
    <w:rsid w:val="0091660D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67C7E"/>
    <w:rsid w:val="00976413"/>
    <w:rsid w:val="00981D89"/>
    <w:rsid w:val="00982C4C"/>
    <w:rsid w:val="00986039"/>
    <w:rsid w:val="009923C7"/>
    <w:rsid w:val="009978A7"/>
    <w:rsid w:val="009A20BF"/>
    <w:rsid w:val="009B00DC"/>
    <w:rsid w:val="009B7559"/>
    <w:rsid w:val="009C3046"/>
    <w:rsid w:val="009C7956"/>
    <w:rsid w:val="009D3C3B"/>
    <w:rsid w:val="009D46EA"/>
    <w:rsid w:val="009E4C45"/>
    <w:rsid w:val="009E56C5"/>
    <w:rsid w:val="009F2833"/>
    <w:rsid w:val="00A012F5"/>
    <w:rsid w:val="00A12291"/>
    <w:rsid w:val="00A15152"/>
    <w:rsid w:val="00A155F9"/>
    <w:rsid w:val="00A164B7"/>
    <w:rsid w:val="00A21DEF"/>
    <w:rsid w:val="00A25E43"/>
    <w:rsid w:val="00A319FD"/>
    <w:rsid w:val="00A462C6"/>
    <w:rsid w:val="00A46CDB"/>
    <w:rsid w:val="00A55023"/>
    <w:rsid w:val="00A739CB"/>
    <w:rsid w:val="00A75047"/>
    <w:rsid w:val="00A8507F"/>
    <w:rsid w:val="00A91E16"/>
    <w:rsid w:val="00A95518"/>
    <w:rsid w:val="00AA0D3B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AE44B0"/>
    <w:rsid w:val="00B0190E"/>
    <w:rsid w:val="00B13E4F"/>
    <w:rsid w:val="00B14E51"/>
    <w:rsid w:val="00B15A21"/>
    <w:rsid w:val="00B1638F"/>
    <w:rsid w:val="00B24693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5334F"/>
    <w:rsid w:val="00B5489D"/>
    <w:rsid w:val="00B61445"/>
    <w:rsid w:val="00B61DDD"/>
    <w:rsid w:val="00B62601"/>
    <w:rsid w:val="00B64DD4"/>
    <w:rsid w:val="00B64F13"/>
    <w:rsid w:val="00B73DEA"/>
    <w:rsid w:val="00B83868"/>
    <w:rsid w:val="00B83D2C"/>
    <w:rsid w:val="00B85122"/>
    <w:rsid w:val="00B874DF"/>
    <w:rsid w:val="00BA00DF"/>
    <w:rsid w:val="00BA5432"/>
    <w:rsid w:val="00BA7DD8"/>
    <w:rsid w:val="00BB333E"/>
    <w:rsid w:val="00BB6735"/>
    <w:rsid w:val="00BC5BDA"/>
    <w:rsid w:val="00BD304D"/>
    <w:rsid w:val="00BD61E5"/>
    <w:rsid w:val="00BD793B"/>
    <w:rsid w:val="00BE2FA8"/>
    <w:rsid w:val="00BE7EFC"/>
    <w:rsid w:val="00BF3D6B"/>
    <w:rsid w:val="00C03DCA"/>
    <w:rsid w:val="00C06212"/>
    <w:rsid w:val="00C1142C"/>
    <w:rsid w:val="00C14A4F"/>
    <w:rsid w:val="00C24961"/>
    <w:rsid w:val="00C2698F"/>
    <w:rsid w:val="00C325DC"/>
    <w:rsid w:val="00C32613"/>
    <w:rsid w:val="00C41AE1"/>
    <w:rsid w:val="00C4538D"/>
    <w:rsid w:val="00C461FF"/>
    <w:rsid w:val="00C50274"/>
    <w:rsid w:val="00C5423E"/>
    <w:rsid w:val="00C576A3"/>
    <w:rsid w:val="00C6349E"/>
    <w:rsid w:val="00C72FAB"/>
    <w:rsid w:val="00C74E45"/>
    <w:rsid w:val="00C822AF"/>
    <w:rsid w:val="00C87209"/>
    <w:rsid w:val="00C90428"/>
    <w:rsid w:val="00C910AE"/>
    <w:rsid w:val="00C9472A"/>
    <w:rsid w:val="00C95C6E"/>
    <w:rsid w:val="00C96BBA"/>
    <w:rsid w:val="00C96C07"/>
    <w:rsid w:val="00CA17C5"/>
    <w:rsid w:val="00CB6709"/>
    <w:rsid w:val="00CC229A"/>
    <w:rsid w:val="00CC2FE0"/>
    <w:rsid w:val="00CD3723"/>
    <w:rsid w:val="00CD4663"/>
    <w:rsid w:val="00CD4AC6"/>
    <w:rsid w:val="00CD5172"/>
    <w:rsid w:val="00CE752A"/>
    <w:rsid w:val="00CF2B1E"/>
    <w:rsid w:val="00CF39D4"/>
    <w:rsid w:val="00CF475C"/>
    <w:rsid w:val="00D01909"/>
    <w:rsid w:val="00D04103"/>
    <w:rsid w:val="00D24AA4"/>
    <w:rsid w:val="00D31EBA"/>
    <w:rsid w:val="00D341FA"/>
    <w:rsid w:val="00D34435"/>
    <w:rsid w:val="00D47BCC"/>
    <w:rsid w:val="00D658B3"/>
    <w:rsid w:val="00D70EDE"/>
    <w:rsid w:val="00D81632"/>
    <w:rsid w:val="00D81F03"/>
    <w:rsid w:val="00D82CFD"/>
    <w:rsid w:val="00D9290D"/>
    <w:rsid w:val="00D963CA"/>
    <w:rsid w:val="00DA20A3"/>
    <w:rsid w:val="00DA26F9"/>
    <w:rsid w:val="00DC112E"/>
    <w:rsid w:val="00DC15DF"/>
    <w:rsid w:val="00DC1C49"/>
    <w:rsid w:val="00DC4829"/>
    <w:rsid w:val="00DC4B20"/>
    <w:rsid w:val="00DC4FC9"/>
    <w:rsid w:val="00DD476E"/>
    <w:rsid w:val="00DD5335"/>
    <w:rsid w:val="00DF0E97"/>
    <w:rsid w:val="00E016B0"/>
    <w:rsid w:val="00E02D63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44A91"/>
    <w:rsid w:val="00E467C1"/>
    <w:rsid w:val="00E51B27"/>
    <w:rsid w:val="00E71D5C"/>
    <w:rsid w:val="00E83192"/>
    <w:rsid w:val="00E834D5"/>
    <w:rsid w:val="00E87E12"/>
    <w:rsid w:val="00E943FF"/>
    <w:rsid w:val="00EA18AE"/>
    <w:rsid w:val="00EA28B8"/>
    <w:rsid w:val="00EA33FF"/>
    <w:rsid w:val="00EB0977"/>
    <w:rsid w:val="00EB13C5"/>
    <w:rsid w:val="00EB2E12"/>
    <w:rsid w:val="00EB2F48"/>
    <w:rsid w:val="00EB3F7D"/>
    <w:rsid w:val="00EB49FA"/>
    <w:rsid w:val="00EB5854"/>
    <w:rsid w:val="00EB6C8D"/>
    <w:rsid w:val="00EC4D39"/>
    <w:rsid w:val="00EC5E10"/>
    <w:rsid w:val="00ED3235"/>
    <w:rsid w:val="00EE636A"/>
    <w:rsid w:val="00EF01D1"/>
    <w:rsid w:val="00EF03F0"/>
    <w:rsid w:val="00F06E88"/>
    <w:rsid w:val="00F07F37"/>
    <w:rsid w:val="00F10C81"/>
    <w:rsid w:val="00F13DDE"/>
    <w:rsid w:val="00F1464C"/>
    <w:rsid w:val="00F2664D"/>
    <w:rsid w:val="00F27D3B"/>
    <w:rsid w:val="00F30418"/>
    <w:rsid w:val="00F3215E"/>
    <w:rsid w:val="00F3231F"/>
    <w:rsid w:val="00F41CC2"/>
    <w:rsid w:val="00F44793"/>
    <w:rsid w:val="00F50325"/>
    <w:rsid w:val="00F51196"/>
    <w:rsid w:val="00F52D73"/>
    <w:rsid w:val="00F65834"/>
    <w:rsid w:val="00F66B6F"/>
    <w:rsid w:val="00F74DA3"/>
    <w:rsid w:val="00F87CC6"/>
    <w:rsid w:val="00F91DFA"/>
    <w:rsid w:val="00F95288"/>
    <w:rsid w:val="00F9532D"/>
    <w:rsid w:val="00F9791B"/>
    <w:rsid w:val="00FA25F4"/>
    <w:rsid w:val="00FA313D"/>
    <w:rsid w:val="00FB17F5"/>
    <w:rsid w:val="00FB2AFC"/>
    <w:rsid w:val="00FB7A39"/>
    <w:rsid w:val="00FC0E1D"/>
    <w:rsid w:val="00FC53DA"/>
    <w:rsid w:val="00FD16A9"/>
    <w:rsid w:val="00FD3B6D"/>
    <w:rsid w:val="00FE075C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586C074B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arte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arte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arte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arte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semiHidden/>
    <w:rsid w:val="00586A3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arter"/>
    <w:semiHidden/>
    <w:rsid w:val="00586A3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odap">
    <w:name w:val="footer"/>
    <w:basedOn w:val="Normal"/>
    <w:link w:val="RodapCarter"/>
    <w:rsid w:val="00586A3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denotadefim">
    <w:name w:val="endnote text"/>
    <w:basedOn w:val="Normal"/>
    <w:link w:val="TextodenotadefimCarter"/>
    <w:uiPriority w:val="99"/>
    <w:unhideWhenUsed/>
    <w:rsid w:val="00586A3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defim">
    <w:name w:val="endnote reference"/>
    <w:basedOn w:val="Tipodeletrapredefinidodopargrafo"/>
    <w:uiPriority w:val="99"/>
    <w:unhideWhenUsed/>
    <w:rsid w:val="00586A35"/>
    <w:rPr>
      <w:vertAlign w:val="superscript"/>
    </w:rPr>
  </w:style>
  <w:style w:type="table" w:styleId="TabelacomGrelha">
    <w:name w:val="Table Grid"/>
    <w:basedOn w:val="Tabe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locked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586A3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rio">
    <w:name w:val="annotation reference"/>
    <w:basedOn w:val="Tipodeletrapredefinidodopargrafo"/>
    <w:rsid w:val="00586A3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586A35"/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586A3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orte">
    <w:name w:val="Strong"/>
    <w:basedOn w:val="Tipodeletrapredefinidodopargraf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Tipodeletrapredefinidodopargrafo"/>
  </w:style>
  <w:style w:type="paragraph" w:styleId="PargrafodaLista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arter">
    <w:name w:val="Título 7 Caráter"/>
    <w:basedOn w:val="Tipodeletrapredefinidodopargrafo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arter">
    <w:name w:val="Título 8 Caráter"/>
    <w:basedOn w:val="Tipodeletrapredefinidodopargrafo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arter">
    <w:name w:val="Título 9 Caráter"/>
    <w:basedOn w:val="Tipodeletrapredefinidodopargrafo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derodap">
    <w:name w:val="footnote reference"/>
    <w:basedOn w:val="Tipodeletrapredefinidodopargraf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A25E43"/>
    <w:pPr>
      <w:spacing w:after="80"/>
      <w:jc w:val="both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322648"/>
    <w:pPr>
      <w:jc w:val="both"/>
    </w:pPr>
    <w:rPr>
      <w:rFonts w:ascii="Linux Libertine" w:eastAsia="Times New Roman" w:hAnsi="Linux Libertine" w:cs="Linux Libertine"/>
      <w:b/>
      <w:sz w:val="22"/>
      <w:lang w:val="en-US" w:eastAsia="en-US"/>
      <w14:ligatures w14:val="standard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arter"/>
    <w:uiPriority w:val="29"/>
    <w:qFormat/>
    <w:pPr>
      <w:ind w:left="720"/>
    </w:pPr>
    <w:rPr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Tipodeletrapredefinidodopargraf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Tipodeletrapredefinidodopargrafo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Tipodeletrapredefinidodopargraf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Tipodeletrapredefinidodopargraf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Tipodeletrapredefinidodopargraf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Tipodeletrapredefinidodopargraf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Tipodeletrapredefinidodopargrafo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Tipodeletrapredefinidodopargraf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Tipodeletrapredefinidodopargraf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Tipodeletrapredefinidodopargraf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Tipodeletrapredefinidodopargraf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Tipodeletrapredefinidodopargraf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Tipodeletrapredefinidodopargrafo"/>
    <w:uiPriority w:val="1"/>
    <w:qFormat/>
    <w:rsid w:val="00586A35"/>
    <w:rPr>
      <w:color w:val="0808B8"/>
    </w:rPr>
  </w:style>
  <w:style w:type="character" w:customStyle="1" w:styleId="Fax">
    <w:name w:val="Fax"/>
    <w:basedOn w:val="Tipodeletrapredefinidodopargraf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Tipodeletrapredefinidodopargrafo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Tipodeletrapredefinidodopargrafo"/>
    <w:rsid w:val="00586A35"/>
  </w:style>
  <w:style w:type="character" w:customStyle="1" w:styleId="FundAgency">
    <w:name w:val="FundAgency"/>
    <w:basedOn w:val="Tipodeletrapredefinidodopargrafo"/>
    <w:uiPriority w:val="1"/>
    <w:qFormat/>
    <w:rPr>
      <w:color w:val="666699"/>
    </w:rPr>
  </w:style>
  <w:style w:type="character" w:customStyle="1" w:styleId="FundNumber">
    <w:name w:val="FundNumber"/>
    <w:basedOn w:val="Tipodeletrapredefinidodopargraf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Tipodeletrapredefinidodopargraf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Tipodeletrapredefinidodopargraf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Tipodeletrapredefinidodopargraf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Tipodeletrapredefinidodopargraf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Tipodeletrapredefinidodopargraf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322648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Tipodeletrapredefinidodopargrafo"/>
    <w:uiPriority w:val="1"/>
    <w:qFormat/>
    <w:rsid w:val="00586A35"/>
    <w:rPr>
      <w:color w:val="0000FF"/>
    </w:rPr>
  </w:style>
  <w:style w:type="character" w:customStyle="1" w:styleId="Phone">
    <w:name w:val="Phone"/>
    <w:basedOn w:val="Tipodeletrapredefinidodopargrafo"/>
    <w:uiPriority w:val="1"/>
    <w:qFormat/>
    <w:rsid w:val="00586A35"/>
    <w:rPr>
      <w:color w:val="A0502C"/>
    </w:rPr>
  </w:style>
  <w:style w:type="character" w:customStyle="1" w:styleId="PinCode">
    <w:name w:val="PinCode"/>
    <w:basedOn w:val="Tipodeletrapredefinidodopargrafo"/>
    <w:uiPriority w:val="1"/>
    <w:qFormat/>
    <w:rsid w:val="00586A35"/>
    <w:rPr>
      <w:color w:val="808000"/>
    </w:rPr>
  </w:style>
  <w:style w:type="character" w:styleId="TextodoMarcadordePosio">
    <w:name w:val="Placeholder Text"/>
    <w:basedOn w:val="Tipodeletrapredefinidodopargrafo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Tipodeletrapredefinidodopargraf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Tipodeletrapredefinidodopargraf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Tipodeletrapredefinidodopargraf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Tipodeletrapredefinidodopargraf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Tipodeletrapredefinidodopargraf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Tipodeletrapredefinidodopargraf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Tipodeletrapredefinidodopargrafo"/>
    <w:uiPriority w:val="99"/>
    <w:semiHidden/>
    <w:rsid w:val="00586A35"/>
  </w:style>
  <w:style w:type="character" w:customStyle="1" w:styleId="SubtitleChar">
    <w:name w:val="Subtitle Char"/>
    <w:basedOn w:val="Tipodeletrapredefinidodopargraf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Tipodeletrapredefinidodopargraf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Tipodeletrapredefinidodopargraf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Tipodeletrapredefinidodopargraf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Tipodeletrapredefinidodopargraf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Tipodeletrapredefinidodopargraf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Tipodeletrapredefinidodopar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Tipodeletrapredefinidodopar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Tipodeletrapredefinidodopar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Tipodeletrapredefinidodopar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Tipodeletrapredefinidodopargraf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Tipodeletrapredefinidodopargraf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Legenda">
    <w:name w:val="caption"/>
    <w:basedOn w:val="Normal"/>
    <w:next w:val="Normal"/>
    <w:autoRedefine/>
    <w:uiPriority w:val="35"/>
    <w:unhideWhenUsed/>
    <w:qFormat/>
    <w:locked/>
    <w:rsid w:val="00C910AE"/>
    <w:pPr>
      <w:keepNext/>
    </w:pPr>
    <w:rPr>
      <w:b/>
      <w:bCs/>
      <w:sz w:val="14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Tipodeletrapredefinidodopargraf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Tipodeletrapredefinidodopargraf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arter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Tipodeletrapredefinidodopargraf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Tipodeletrapredefinidodopargraf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Tipodeletrapredefinidodopargrafo"/>
    <w:rPr>
      <w:sz w:val="28"/>
      <w:szCs w:val="28"/>
    </w:rPr>
  </w:style>
  <w:style w:type="paragraph" w:styleId="Textodenotaderodap">
    <w:name w:val="footnote text"/>
    <w:basedOn w:val="Normal"/>
    <w:link w:val="TextodenotaderodapCarter"/>
    <w:rsid w:val="00586A35"/>
    <w:pPr>
      <w:spacing w:line="240" w:lineRule="auto"/>
    </w:pPr>
    <w:rPr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Tipodeletrapredefinidodopargraf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Tipodeletrapredefinidodopargraf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Tipodeletrapredefinidodopargraf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em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em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em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Tipodeletrapredefinidodopargraf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Tipodeletrapredefinidodopargraf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Tipodeletrapredefinidodopargrafo"/>
    <w:uiPriority w:val="1"/>
    <w:qFormat/>
    <w:rsid w:val="00586A35"/>
    <w:rPr>
      <w:color w:val="0000FF"/>
    </w:rPr>
  </w:style>
  <w:style w:type="character" w:customStyle="1" w:styleId="eSlide">
    <w:name w:val="eSlide"/>
    <w:basedOn w:val="Tipodeletrapredefinidodopargraf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Tipodeletrapredefinidodopargraf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Tipodeletrapredefinidodopargraf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Tipodeletrapredefinidodopargraf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Tipodeletrapredefinidodopargraf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Tipodeletrapredefinidodopargrafo"/>
    <w:uiPriority w:val="1"/>
    <w:qFormat/>
    <w:rsid w:val="00586A35"/>
    <w:rPr>
      <w:color w:val="E36C0A" w:themeColor="accent6" w:themeShade="BF"/>
    </w:rPr>
  </w:style>
  <w:style w:type="paragraph" w:styleId="Inciodecarta">
    <w:name w:val="Salutation"/>
    <w:basedOn w:val="Normal"/>
    <w:next w:val="Normal"/>
    <w:link w:val="InciodecartaCarter"/>
    <w:uiPriority w:val="99"/>
    <w:unhideWhenUsed/>
    <w:rsid w:val="00586A35"/>
  </w:style>
  <w:style w:type="character" w:customStyle="1" w:styleId="InciodecartaCarter">
    <w:name w:val="Início de carta Caráter"/>
    <w:basedOn w:val="Tipodeletrapredefinidodopargrafo"/>
    <w:link w:val="Inciodecarta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Tipodeletrapredefinidodopargraf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Tipodeletrapredefinidodopargrafo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Tipodeletrapredefinidodopargrafo"/>
    <w:uiPriority w:val="99"/>
    <w:unhideWhenUsed/>
    <w:rsid w:val="00586A35"/>
    <w:rPr>
      <w:rFonts w:ascii="Linux Libertine" w:hAnsi="Linux Libertine"/>
      <w:sz w:val="14"/>
    </w:rPr>
  </w:style>
  <w:style w:type="character" w:styleId="Nmerodelinha">
    <w:name w:val="line number"/>
    <w:basedOn w:val="Tipodeletrapredefinidodopargrafo"/>
    <w:uiPriority w:val="99"/>
    <w:unhideWhenUsed/>
    <w:rsid w:val="00586A35"/>
    <w:rPr>
      <w:sz w:val="16"/>
    </w:rPr>
  </w:style>
  <w:style w:type="paragraph" w:styleId="SemEspaament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Tipodeletrapredefinidodopargraf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Tipodeletrapredefinidodopargraf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denotaderodap"/>
    <w:qFormat/>
    <w:rsid w:val="00586A35"/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2">
    <w:name w:val="Body Text 2"/>
    <w:basedOn w:val="Normal"/>
    <w:link w:val="Corpodetexto2Carter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eiroavanodecorpodetexto">
    <w:name w:val="Body Text First Indent"/>
    <w:basedOn w:val="Corpodetexto"/>
    <w:link w:val="PrimeiroavanodecorpodetextoCarter"/>
    <w:pPr>
      <w:spacing w:after="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vanodecorpodetexto">
    <w:name w:val="Body Text Indent"/>
    <w:basedOn w:val="Normal"/>
    <w:link w:val="AvanodecorpodetextoCarter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eiroavanodecorpodetexto2">
    <w:name w:val="Body Text First Indent 2"/>
    <w:basedOn w:val="Avanodecorpodetexto"/>
    <w:link w:val="Primeiroavanodecorpodetexto2Carter"/>
    <w:pPr>
      <w:spacing w:after="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vanodecorpodetexto2">
    <w:name w:val="Body Text Indent 2"/>
    <w:basedOn w:val="Normal"/>
    <w:link w:val="Avanodecorpodetexto2Carter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vanodecorpodetexto3">
    <w:name w:val="Body Text Indent 3"/>
    <w:basedOn w:val="Normal"/>
    <w:link w:val="Avanodecorpodetexto3Carter"/>
    <w:pPr>
      <w:spacing w:after="120"/>
      <w:ind w:left="360"/>
    </w:pPr>
    <w:rPr>
      <w:sz w:val="16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Rematedecarta">
    <w:name w:val="Closing"/>
    <w:basedOn w:val="Normal"/>
    <w:link w:val="RematedecartaCarter"/>
    <w:pPr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"/>
    <w:next w:val="Normal"/>
    <w:link w:val="DataCarter"/>
  </w:style>
  <w:style w:type="character" w:customStyle="1" w:styleId="DataCarter">
    <w:name w:val="Data Caráter"/>
    <w:basedOn w:val="Tipodeletrapredefinidodopargraf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odocumento">
    <w:name w:val="Document Map"/>
    <w:basedOn w:val="Normal"/>
    <w:link w:val="MapadodocumentoCarter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ssinaturadecorreioeletrnico">
    <w:name w:val="E-mail Signature"/>
    <w:basedOn w:val="Normal"/>
    <w:link w:val="AssinaturadecorreioeletrnicoCarter"/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EndereoHTML">
    <w:name w:val="HTML Address"/>
    <w:basedOn w:val="Normal"/>
    <w:link w:val="EndereoHTMLCarter"/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-formatado">
    <w:name w:val="HTML Preformatted"/>
    <w:basedOn w:val="Normal"/>
    <w:link w:val="HTMLpr-formatadoCarter"/>
    <w:rPr>
      <w:rFonts w:ascii="Consolas" w:hAnsi="Consolas" w:cs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rPr>
      <w:rFonts w:ascii="Consolas" w:eastAsiaTheme="minorHAnsi" w:hAnsi="Consolas" w:cs="Consolas"/>
      <w:lang w:val="en-US" w:eastAsia="en-US"/>
    </w:rPr>
  </w:style>
  <w:style w:type="paragraph" w:styleId="ndiceremissivo1">
    <w:name w:val="index 1"/>
    <w:basedOn w:val="Normal"/>
    <w:next w:val="Normal"/>
    <w:autoRedefine/>
    <w:pPr>
      <w:ind w:left="180" w:hanging="180"/>
    </w:pPr>
  </w:style>
  <w:style w:type="paragraph" w:styleId="ndiceremissivo2">
    <w:name w:val="index 2"/>
    <w:basedOn w:val="Normal"/>
    <w:next w:val="Normal"/>
    <w:autoRedefine/>
    <w:pPr>
      <w:ind w:left="360" w:hanging="180"/>
    </w:pPr>
  </w:style>
  <w:style w:type="paragraph" w:styleId="ndiceremissivo3">
    <w:name w:val="index 3"/>
    <w:basedOn w:val="Normal"/>
    <w:next w:val="Normal"/>
    <w:autoRedefine/>
    <w:pPr>
      <w:ind w:left="540" w:hanging="180"/>
    </w:pPr>
  </w:style>
  <w:style w:type="paragraph" w:styleId="ndiceremissivo4">
    <w:name w:val="index 4"/>
    <w:basedOn w:val="Normal"/>
    <w:next w:val="Normal"/>
    <w:autoRedefine/>
    <w:pPr>
      <w:ind w:left="720" w:hanging="180"/>
    </w:pPr>
  </w:style>
  <w:style w:type="paragraph" w:styleId="ndiceremissivo5">
    <w:name w:val="index 5"/>
    <w:basedOn w:val="Normal"/>
    <w:next w:val="Normal"/>
    <w:autoRedefine/>
    <w:pPr>
      <w:ind w:left="900" w:hanging="180"/>
    </w:pPr>
  </w:style>
  <w:style w:type="paragraph" w:styleId="ndiceremissivo6">
    <w:name w:val="index 6"/>
    <w:basedOn w:val="Normal"/>
    <w:next w:val="Normal"/>
    <w:autoRedefine/>
    <w:pPr>
      <w:ind w:left="1080" w:hanging="180"/>
    </w:pPr>
  </w:style>
  <w:style w:type="paragraph" w:styleId="ndiceremissivo7">
    <w:name w:val="index 7"/>
    <w:basedOn w:val="Normal"/>
    <w:next w:val="Normal"/>
    <w:autoRedefine/>
    <w:pPr>
      <w:ind w:left="1260" w:hanging="180"/>
    </w:pPr>
  </w:style>
  <w:style w:type="paragraph" w:styleId="ndiceremissivo8">
    <w:name w:val="index 8"/>
    <w:basedOn w:val="Normal"/>
    <w:next w:val="Normal"/>
    <w:autoRedefine/>
    <w:pPr>
      <w:ind w:left="1440" w:hanging="180"/>
    </w:pPr>
  </w:style>
  <w:style w:type="paragraph" w:styleId="ndiceremissivo9">
    <w:name w:val="index 9"/>
    <w:basedOn w:val="Normal"/>
    <w:next w:val="Normal"/>
    <w:autoRedefine/>
    <w:pPr>
      <w:ind w:left="1620" w:hanging="180"/>
    </w:pPr>
  </w:style>
  <w:style w:type="paragraph" w:styleId="Cabealhodendiceremissivo">
    <w:name w:val="index heading"/>
    <w:basedOn w:val="Normal"/>
    <w:next w:val="ndiceremissivo1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Listacommarcas">
    <w:name w:val="List Bullet"/>
    <w:basedOn w:val="Normal"/>
    <w:pPr>
      <w:numPr>
        <w:numId w:val="10"/>
      </w:numPr>
      <w:contextualSpacing/>
    </w:pPr>
  </w:style>
  <w:style w:type="paragraph" w:styleId="Listacommarcas2">
    <w:name w:val="List Bullet 2"/>
    <w:basedOn w:val="Normal"/>
    <w:pPr>
      <w:numPr>
        <w:numId w:val="11"/>
      </w:numPr>
      <w:contextualSpacing/>
    </w:pPr>
  </w:style>
  <w:style w:type="paragraph" w:styleId="Listacommarcas3">
    <w:name w:val="List Bullet 3"/>
    <w:basedOn w:val="Normal"/>
    <w:pPr>
      <w:numPr>
        <w:numId w:val="12"/>
      </w:numPr>
      <w:contextualSpacing/>
    </w:pPr>
  </w:style>
  <w:style w:type="paragraph" w:styleId="Listacommarcas4">
    <w:name w:val="List Bullet 4"/>
    <w:basedOn w:val="Normal"/>
    <w:pPr>
      <w:numPr>
        <w:numId w:val="13"/>
      </w:numPr>
      <w:contextualSpacing/>
    </w:pPr>
  </w:style>
  <w:style w:type="paragraph" w:styleId="Listacommarcas5">
    <w:name w:val="List Bullet 5"/>
    <w:basedOn w:val="Normal"/>
    <w:pPr>
      <w:numPr>
        <w:numId w:val="14"/>
      </w:numPr>
      <w:contextualSpacing/>
    </w:pPr>
  </w:style>
  <w:style w:type="paragraph" w:styleId="Listadecont">
    <w:name w:val="List Continue"/>
    <w:basedOn w:val="Normal"/>
    <w:pPr>
      <w:spacing w:after="120"/>
      <w:ind w:left="360"/>
      <w:contextualSpacing/>
    </w:pPr>
  </w:style>
  <w:style w:type="paragraph" w:styleId="Listadecont2">
    <w:name w:val="List Continue 2"/>
    <w:basedOn w:val="Normal"/>
    <w:pPr>
      <w:spacing w:after="120"/>
      <w:ind w:left="720"/>
      <w:contextualSpacing/>
    </w:pPr>
  </w:style>
  <w:style w:type="paragraph" w:styleId="Listadecont3">
    <w:name w:val="List Continue 3"/>
    <w:basedOn w:val="Normal"/>
    <w:pPr>
      <w:spacing w:after="120"/>
      <w:ind w:left="1080"/>
      <w:contextualSpacing/>
    </w:pPr>
  </w:style>
  <w:style w:type="paragraph" w:styleId="Listadecont4">
    <w:name w:val="List Continue 4"/>
    <w:basedOn w:val="Normal"/>
    <w:pPr>
      <w:spacing w:after="120"/>
      <w:ind w:left="1440"/>
      <w:contextualSpacing/>
    </w:pPr>
  </w:style>
  <w:style w:type="paragraph" w:styleId="Listadecont5">
    <w:name w:val="List Continue 5"/>
    <w:basedOn w:val="Normal"/>
    <w:pPr>
      <w:spacing w:after="120"/>
      <w:ind w:left="1800"/>
      <w:contextualSpacing/>
    </w:pPr>
  </w:style>
  <w:style w:type="paragraph" w:styleId="Listanumerada">
    <w:name w:val="List Number"/>
    <w:basedOn w:val="Normal"/>
    <w:pPr>
      <w:numPr>
        <w:numId w:val="15"/>
      </w:numPr>
      <w:contextualSpacing/>
    </w:pPr>
  </w:style>
  <w:style w:type="paragraph" w:styleId="Listanumerada2">
    <w:name w:val="List Number 2"/>
    <w:basedOn w:val="Normal"/>
    <w:pPr>
      <w:numPr>
        <w:numId w:val="16"/>
      </w:numPr>
      <w:contextualSpacing/>
    </w:pPr>
  </w:style>
  <w:style w:type="paragraph" w:styleId="Listanumerada3">
    <w:name w:val="List Number 3"/>
    <w:basedOn w:val="Normal"/>
    <w:pPr>
      <w:numPr>
        <w:numId w:val="17"/>
      </w:numPr>
      <w:contextualSpacing/>
    </w:pPr>
  </w:style>
  <w:style w:type="paragraph" w:styleId="Listanumerada4">
    <w:name w:val="List Number 4"/>
    <w:basedOn w:val="Normal"/>
    <w:pPr>
      <w:numPr>
        <w:numId w:val="18"/>
      </w:numPr>
      <w:contextualSpacing/>
    </w:pPr>
  </w:style>
  <w:style w:type="paragraph" w:styleId="Listanumerada5">
    <w:name w:val="List Number 5"/>
    <w:basedOn w:val="Normal"/>
    <w:pPr>
      <w:numPr>
        <w:numId w:val="19"/>
      </w:numPr>
      <w:contextualSpacing/>
    </w:pPr>
  </w:style>
  <w:style w:type="paragraph" w:styleId="Textodemacro">
    <w:name w:val="macro"/>
    <w:link w:val="TextodemacroCarte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xtodemacroCarter">
    <w:name w:val="Texto de macro Caráter"/>
    <w:basedOn w:val="Tipodeletrapredefinidodopargrafo"/>
    <w:link w:val="Textodemacro"/>
    <w:rPr>
      <w:rFonts w:ascii="Consolas" w:eastAsiaTheme="minorHAnsi" w:hAnsi="Consolas" w:cs="Consolas"/>
      <w:lang w:val="en-US" w:eastAsia="en-US"/>
    </w:rPr>
  </w:style>
  <w:style w:type="paragraph" w:styleId="Cabealhodamensagem">
    <w:name w:val="Message Header"/>
    <w:basedOn w:val="Normal"/>
    <w:link w:val="CabealhodamensagemCarte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vanonormal">
    <w:name w:val="Normal Indent"/>
    <w:basedOn w:val="Normal"/>
    <w:pPr>
      <w:ind w:left="720"/>
    </w:pPr>
  </w:style>
  <w:style w:type="paragraph" w:styleId="Cabealhodanota">
    <w:name w:val="Note Heading"/>
    <w:basedOn w:val="Normal"/>
    <w:next w:val="Normal"/>
    <w:link w:val="CabealhodanotaCarter"/>
  </w:style>
  <w:style w:type="character" w:customStyle="1" w:styleId="CabealhodanotaCarter">
    <w:name w:val="Cabeçalho da nota Caráter"/>
    <w:basedOn w:val="Tipodeletrapredefinidodopargrafo"/>
    <w:link w:val="Cabealhoda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imples">
    <w:name w:val="Plain Text"/>
    <w:basedOn w:val="Normal"/>
    <w:link w:val="TextosimplesCarter"/>
    <w:rPr>
      <w:rFonts w:ascii="Consolas" w:hAnsi="Consolas" w:cs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ssinatura">
    <w:name w:val="Signature"/>
    <w:basedOn w:val="Normal"/>
    <w:link w:val="AssinaturaCarter"/>
    <w:pPr>
      <w:ind w:left="4320"/>
    </w:pPr>
  </w:style>
  <w:style w:type="character" w:customStyle="1" w:styleId="AssinaturaCarter">
    <w:name w:val="Assinatura Caráter"/>
    <w:basedOn w:val="Tipodeletrapredefinidodopargrafo"/>
    <w:link w:val="Assinat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arte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Tipodeletrapredefinidodopargrafo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Tipodeletrapredefinidodopargrafo"/>
    <w:rsid w:val="00D341FA"/>
  </w:style>
  <w:style w:type="table" w:styleId="TabelaSimples4">
    <w:name w:val="Plain Table 4"/>
    <w:basedOn w:val="Tabelanormal"/>
    <w:uiPriority w:val="44"/>
    <w:rsid w:val="00CD37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875C1512-79A6-4C99-B22F-1FA208DA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715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2448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Margarida Costa</cp:lastModifiedBy>
  <cp:revision>19</cp:revision>
  <cp:lastPrinted>2018-05-22T11:24:00Z</cp:lastPrinted>
  <dcterms:created xsi:type="dcterms:W3CDTF">2019-12-03T15:07:00Z</dcterms:created>
  <dcterms:modified xsi:type="dcterms:W3CDTF">2019-12-06T11:32:00Z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